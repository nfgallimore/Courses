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6B6EE2A" w14:textId="77777777" w:rsidR="00335103" w:rsidRPr="00335103" w:rsidRDefault="008C00E7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335103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MATH E-3: </w:t>
      </w:r>
      <w:bookmarkStart w:id="0" w:name="_GoBack"/>
      <w:r w:rsidRPr="00335103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Assignment </w:t>
      </w:r>
      <w:bookmarkEnd w:id="0"/>
      <w:r w:rsidR="00C70988">
        <w:rPr>
          <w:rFonts w:ascii="TimesNewRomanPS-BoldMT" w:hAnsi="TimesNewRomanPS-BoldMT" w:cs="TimesNewRomanPS-BoldMT"/>
          <w:b/>
          <w:bCs/>
          <w:sz w:val="32"/>
          <w:szCs w:val="32"/>
        </w:rPr>
        <w:t>2</w:t>
      </w:r>
    </w:p>
    <w:p w14:paraId="42DBA8CF" w14:textId="77777777" w:rsidR="00335103" w:rsidRDefault="0033510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E7E815" w14:textId="77777777" w:rsidR="00335103" w:rsidRDefault="002477C5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What set(s) of numbers do the following belong to (real, rational, irrational</w:t>
      </w:r>
      <w:r w:rsidR="005F14AA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integers, whole, natural).  Be sure to list all for full credit. </w:t>
      </w:r>
    </w:p>
    <w:p w14:paraId="7EBF7A7E" w14:textId="77777777" w:rsidR="00335103" w:rsidRDefault="0033510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2CB2033" w14:textId="77777777" w:rsidR="002477C5" w:rsidRDefault="008C00E7" w:rsidP="00335103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4"/>
          <w:szCs w:val="24"/>
        </w:rPr>
        <w:t xml:space="preserve">1.  </w:t>
      </w:r>
      <m:oMath>
        <m:r>
          <w:rPr>
            <w:rFonts w:ascii="Cambria Math" w:hAnsi="Cambria Math" w:cs="TimesNewRomanPSMT"/>
            <w:sz w:val="28"/>
            <w:szCs w:val="28"/>
          </w:rPr>
          <m:t xml:space="preserve">-1/3 </m:t>
        </m:r>
      </m:oMath>
    </w:p>
    <w:p w14:paraId="159EF1B6" w14:textId="77777777" w:rsidR="00156579" w:rsidRDefault="00BA3078" w:rsidP="00335103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8"/>
          <w:szCs w:val="28"/>
        </w:rPr>
      </w:pPr>
      <w:r>
        <w:rPr>
          <w:rFonts w:ascii="TimesNewRomanPSMT" w:eastAsia="宋体" w:hAnsi="TimesNewRomanPSMT" w:cs="TimesNewRomanPSMT"/>
          <w:sz w:val="28"/>
          <w:szCs w:val="28"/>
        </w:rPr>
        <w:tab/>
      </w:r>
      <w:r w:rsidRPr="00F4696F">
        <w:rPr>
          <w:rFonts w:ascii="TimesNewRomanPSMT" w:eastAsia="宋体" w:hAnsi="TimesNewRomanPSMT" w:cs="TimesNewRomanPSMT"/>
          <w:sz w:val="28"/>
          <w:szCs w:val="28"/>
          <w:highlight w:val="yellow"/>
        </w:rPr>
        <w:t>Real, Rational</w:t>
      </w:r>
    </w:p>
    <w:p w14:paraId="0DAB9AE7" w14:textId="77777777" w:rsidR="00156579" w:rsidRPr="002477C5" w:rsidRDefault="00156579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  <w:u w:val="single"/>
        </w:rPr>
      </w:pPr>
    </w:p>
    <w:p w14:paraId="0B6243D9" w14:textId="77777777" w:rsidR="002477C5" w:rsidRDefault="002477C5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</w:rPr>
      </w:pPr>
    </w:p>
    <w:p w14:paraId="53D18A96" w14:textId="77777777" w:rsidR="00FB5B68" w:rsidRDefault="002477C5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</w:t>
      </w:r>
      <w:r>
        <w:rPr>
          <w:rFonts w:ascii="Symbol" w:hAnsi="Symbol" w:cs="Symbol"/>
          <w:sz w:val="28"/>
          <w:szCs w:val="28"/>
        </w:rPr>
        <w:t>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</w:t>
      </w:r>
      <w:r w:rsidR="00156579">
        <w:rPr>
          <w:rFonts w:ascii="Symbol" w:hAnsi="Symbol" w:cs="Symbol"/>
          <w:sz w:val="28"/>
          <w:szCs w:val="28"/>
        </w:rPr>
        <w:t></w:t>
      </w:r>
      <w:r w:rsidR="00156579">
        <w:rPr>
          <w:rFonts w:ascii="Symbol" w:hAnsi="Symbol" w:cs="Symbol"/>
          <w:sz w:val="28"/>
          <w:szCs w:val="28"/>
        </w:rPr>
        <w:t>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</w:p>
    <w:p w14:paraId="28BE8385" w14:textId="77777777" w:rsidR="002477C5" w:rsidRPr="00BA3078" w:rsidRDefault="002477C5" w:rsidP="003351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ymbol"/>
          <w:sz w:val="28"/>
          <w:szCs w:val="28"/>
          <w:u w:val="single"/>
        </w:rPr>
      </w:pPr>
      <w:r>
        <w:rPr>
          <w:rFonts w:ascii="Symbol" w:hAnsi="Symbol" w:cs="Symbol"/>
          <w:sz w:val="28"/>
          <w:szCs w:val="28"/>
        </w:rPr>
        <w:t></w:t>
      </w:r>
      <w:r w:rsidR="00BA3078">
        <w:rPr>
          <w:rFonts w:ascii="Symbol" w:hAnsi="Symbol" w:cs="Symbol"/>
          <w:sz w:val="28"/>
          <w:szCs w:val="28"/>
        </w:rPr>
        <w:t></w:t>
      </w:r>
      <w:r w:rsidR="00BA3078">
        <w:rPr>
          <w:rFonts w:ascii="Symbol" w:hAnsi="Symbol" w:cs="Symbol"/>
          <w:sz w:val="28"/>
          <w:szCs w:val="28"/>
        </w:rPr>
        <w:tab/>
      </w:r>
      <w:r w:rsidR="00BA3078" w:rsidRPr="00F4696F">
        <w:rPr>
          <w:rFonts w:asciiTheme="majorHAnsi" w:hAnsiTheme="majorHAnsi" w:cs="Symbol"/>
          <w:sz w:val="28"/>
          <w:szCs w:val="28"/>
          <w:highlight w:val="yellow"/>
        </w:rPr>
        <w:t>Real, Rational, Integer, Whole</w:t>
      </w:r>
    </w:p>
    <w:p w14:paraId="2FC855CA" w14:textId="77777777" w:rsidR="002477C5" w:rsidRPr="002477C5" w:rsidRDefault="002477C5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  <w:u w:val="single"/>
        </w:rPr>
      </w:pPr>
    </w:p>
    <w:p w14:paraId="3390035F" w14:textId="77777777" w:rsidR="002477C5" w:rsidRDefault="002477C5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</w:rPr>
      </w:pPr>
    </w:p>
    <w:p w14:paraId="36DE16F3" w14:textId="77777777" w:rsidR="00FB5B68" w:rsidRDefault="002477C5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</w:t>
      </w:r>
      <w:r>
        <w:rPr>
          <w:rFonts w:ascii="Symbol" w:hAnsi="Symbol" w:cs="Symbol"/>
          <w:sz w:val="28"/>
          <w:szCs w:val="28"/>
        </w:rPr>
        <w:t>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sym w:font="Symbol" w:char="F070"/>
      </w:r>
    </w:p>
    <w:p w14:paraId="01232E0A" w14:textId="77777777" w:rsidR="00156579" w:rsidRPr="00BA3078" w:rsidRDefault="002477C5" w:rsidP="003351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ymbol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 w:rsidR="00BA3078">
        <w:rPr>
          <w:rFonts w:ascii="Symbol" w:hAnsi="Symbol" w:cs="Symbol"/>
          <w:sz w:val="28"/>
          <w:szCs w:val="28"/>
        </w:rPr>
        <w:tab/>
      </w:r>
      <w:r w:rsidR="00BA3078" w:rsidRPr="00F4696F">
        <w:rPr>
          <w:rFonts w:asciiTheme="majorHAnsi" w:hAnsiTheme="majorHAnsi" w:cs="Symbol"/>
          <w:sz w:val="28"/>
          <w:szCs w:val="28"/>
          <w:highlight w:val="yellow"/>
        </w:rPr>
        <w:t>Real, Irrational</w:t>
      </w:r>
    </w:p>
    <w:p w14:paraId="3DA9ED3B" w14:textId="77777777" w:rsidR="002477C5" w:rsidRDefault="002477C5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  <w:u w:val="single"/>
        </w:rPr>
      </w:pP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</w:p>
    <w:p w14:paraId="3AFEC1BC" w14:textId="77777777" w:rsidR="002477C5" w:rsidRDefault="002477C5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  <w:u w:val="single"/>
        </w:rPr>
      </w:pPr>
    </w:p>
    <w:p w14:paraId="5A5B0B4F" w14:textId="77777777" w:rsidR="00156579" w:rsidRDefault="002477C5" w:rsidP="003351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477C5">
        <w:rPr>
          <w:rFonts w:ascii="Symbol" w:hAnsi="Symbol" w:cs="Symbol"/>
          <w:sz w:val="28"/>
          <w:szCs w:val="28"/>
        </w:rPr>
        <w:t></w:t>
      </w:r>
      <w:r w:rsidRPr="002477C5">
        <w:rPr>
          <w:rFonts w:ascii="Symbol" w:hAnsi="Symbol" w:cs="Symbol"/>
          <w:sz w:val="28"/>
          <w:szCs w:val="28"/>
        </w:rPr>
        <w:t></w:t>
      </w:r>
      <m:oMath>
        <m:r>
          <w:rPr>
            <w:rFonts w:ascii="Cambria Math" w:hAnsi="Cambria Math" w:cs="Symbol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 w:cs="Symbo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Symbol"/>
                <w:sz w:val="28"/>
                <w:szCs w:val="28"/>
              </w:rPr>
              <m:t>5</m:t>
            </m:r>
          </m:e>
        </m:rad>
      </m:oMath>
      <w:r w:rsidR="00335103">
        <w:rPr>
          <w:rFonts w:ascii="TimesNewRomanPSMT" w:hAnsi="TimesNewRomanPSMT" w:cs="TimesNewRomanPSMT"/>
          <w:sz w:val="24"/>
          <w:szCs w:val="24"/>
        </w:rPr>
        <w:tab/>
      </w:r>
    </w:p>
    <w:p w14:paraId="71CDB082" w14:textId="77777777" w:rsidR="00FB5B68" w:rsidRPr="00BA3078" w:rsidRDefault="00BA3078" w:rsidP="003351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8"/>
          <w:szCs w:val="28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Pr="00F4696F">
        <w:rPr>
          <w:rFonts w:asciiTheme="majorHAnsi" w:hAnsiTheme="majorHAnsi" w:cs="TimesNewRomanPSMT"/>
          <w:sz w:val="28"/>
          <w:szCs w:val="28"/>
          <w:highlight w:val="yellow"/>
        </w:rPr>
        <w:t>Real, Irrational</w:t>
      </w:r>
    </w:p>
    <w:p w14:paraId="7AF9711F" w14:textId="77777777" w:rsidR="00156579" w:rsidRDefault="00156579" w:rsidP="003351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75A2E1" w14:textId="77777777" w:rsidR="008C00E7" w:rsidRPr="00335103" w:rsidRDefault="00335103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</w:rPr>
      </w:pPr>
      <w:r>
        <w:rPr>
          <w:rFonts w:ascii="TimesNewRomanPSMT" w:hAnsi="TimesNewRomanPSMT" w:cs="TimesNewRomanPSMT"/>
          <w:sz w:val="24"/>
          <w:szCs w:val="24"/>
        </w:rPr>
        <w:tab/>
      </w:r>
    </w:p>
    <w:p w14:paraId="11F66BE1" w14:textId="77777777" w:rsidR="00335103" w:rsidRDefault="0033510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5955DEC" w14:textId="77777777" w:rsidR="005F14AA" w:rsidRDefault="002477C5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5. Is </w:t>
      </w:r>
      <w:r w:rsidR="00156579">
        <w:rPr>
          <w:rFonts w:ascii="TimesNewRomanPSMT" w:hAnsi="TimesNewRomanPSMT" w:cs="TimesNewRomanPSMT"/>
          <w:sz w:val="24"/>
          <w:szCs w:val="24"/>
        </w:rPr>
        <w:t>1/7</w:t>
      </w:r>
      <w:r>
        <w:rPr>
          <w:rFonts w:ascii="TimesNewRomanPSMT" w:hAnsi="TimesNewRomanPSMT" w:cs="TimesNewRomanPSMT"/>
          <w:sz w:val="24"/>
          <w:szCs w:val="24"/>
        </w:rPr>
        <w:t xml:space="preserve"> a natural number? Why or why not?</w:t>
      </w:r>
    </w:p>
    <w:p w14:paraId="3E40EFA4" w14:textId="77777777" w:rsidR="00BA3078" w:rsidRDefault="00BA3078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Pr="00F4696F">
        <w:rPr>
          <w:rFonts w:ascii="TimesNewRomanPSMT" w:hAnsi="TimesNewRomanPSMT" w:cs="TimesNewRomanPSMT"/>
          <w:sz w:val="24"/>
          <w:szCs w:val="24"/>
          <w:highlight w:val="yellow"/>
        </w:rPr>
        <w:t>No, because all natural numbers are whole numbers, and non-negative.</w:t>
      </w:r>
    </w:p>
    <w:p w14:paraId="5C36364D" w14:textId="77777777" w:rsidR="005F14AA" w:rsidRDefault="005F14AA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6CE0C01" w14:textId="77777777" w:rsidR="00335103" w:rsidRPr="005F14AA" w:rsidRDefault="005F14AA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              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  <w:u w:val="single"/>
        </w:rPr>
        <w:t xml:space="preserve">                                     </w:t>
      </w:r>
    </w:p>
    <w:p w14:paraId="49AF48A5" w14:textId="77777777" w:rsidR="005C6FAF" w:rsidRDefault="005C6FAF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82CA51" w14:textId="77777777" w:rsidR="002477C5" w:rsidRDefault="002477C5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898603E" w14:textId="77777777" w:rsidR="002477C5" w:rsidRDefault="002477C5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8B0E3B1" w14:textId="77777777" w:rsidR="002477C5" w:rsidRDefault="00156579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  <w:r>
        <w:rPr>
          <w:rFonts w:ascii="TimesNewRomanPSMT" w:hAnsi="TimesNewRomanPSMT" w:cs="TimesNewRomanPSMT"/>
          <w:sz w:val="24"/>
          <w:szCs w:val="24"/>
        </w:rPr>
        <w:t>6. Is 2</w:t>
      </w:r>
      <w:r w:rsidR="002477C5">
        <w:rPr>
          <w:rFonts w:ascii="TimesNewRomanPSMT" w:hAnsi="TimesNewRomanPSMT" w:cs="TimesNewRomanPSMT"/>
          <w:sz w:val="24"/>
          <w:szCs w:val="24"/>
        </w:rPr>
        <w:t>/3 a rational number? Why or why not?</w:t>
      </w:r>
      <w:r w:rsidR="005F14AA">
        <w:rPr>
          <w:rFonts w:ascii="TimesNewRomanPSMT" w:hAnsi="TimesNewRomanPSMT" w:cs="TimesNewRomanPSMT"/>
          <w:sz w:val="24"/>
          <w:szCs w:val="24"/>
          <w:u w:val="single"/>
        </w:rPr>
        <w:t xml:space="preserve">   </w:t>
      </w:r>
    </w:p>
    <w:p w14:paraId="151BEDD9" w14:textId="5058C1A0" w:rsidR="00BA3078" w:rsidRPr="00BA3078" w:rsidRDefault="00BA3078" w:rsidP="00BA30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 w:rsidRPr="00F4696F">
        <w:rPr>
          <w:rFonts w:ascii="TimesNewRomanPSMT" w:hAnsi="TimesNewRomanPSMT" w:cs="TimesNewRomanPSMT"/>
          <w:sz w:val="24"/>
          <w:szCs w:val="24"/>
          <w:highlight w:val="yellow"/>
        </w:rPr>
        <w:t>Yes, 2/3 is a rational number because it can</w:t>
      </w:r>
      <w:r w:rsidR="00BB5DCA" w:rsidRPr="00F4696F">
        <w:rPr>
          <w:rFonts w:ascii="TimesNewRomanPSMT" w:hAnsi="TimesNewRomanPSMT" w:cs="TimesNewRomanPSMT"/>
          <w:sz w:val="24"/>
          <w:szCs w:val="24"/>
          <w:highlight w:val="yellow"/>
        </w:rPr>
        <w:t xml:space="preserve"> be represented by a fraction where both the numerator and denominator are</w:t>
      </w:r>
      <w:r w:rsidRPr="00F4696F">
        <w:rPr>
          <w:rFonts w:ascii="TimesNewRomanPSMT" w:hAnsi="TimesNewRomanPSMT" w:cs="TimesNewRomanPSMT"/>
          <w:sz w:val="24"/>
          <w:szCs w:val="24"/>
          <w:highlight w:val="yellow"/>
        </w:rPr>
        <w:t xml:space="preserve"> integers (i.e. 2 and 3).</w:t>
      </w:r>
    </w:p>
    <w:p w14:paraId="6B804A90" w14:textId="77777777" w:rsidR="005F14AA" w:rsidRPr="005F14AA" w:rsidRDefault="005F14AA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  <w:r>
        <w:rPr>
          <w:rFonts w:ascii="TimesNewRomanPSMT" w:hAnsi="TimesNewRomanPSMT" w:cs="TimesNewRomanPSMT"/>
          <w:sz w:val="24"/>
          <w:szCs w:val="24"/>
          <w:u w:val="single"/>
        </w:rPr>
        <w:t xml:space="preserve">                                 </w:t>
      </w:r>
    </w:p>
    <w:p w14:paraId="33B96103" w14:textId="77777777" w:rsidR="00156579" w:rsidRDefault="00156579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</w:p>
    <w:p w14:paraId="69CB7CBD" w14:textId="77777777" w:rsidR="00156579" w:rsidRDefault="00156579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</w:p>
    <w:p w14:paraId="3E7D57E5" w14:textId="77777777" w:rsidR="00156579" w:rsidRDefault="00156579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</w:p>
    <w:p w14:paraId="69A1C1FB" w14:textId="77777777" w:rsidR="00156579" w:rsidRDefault="00156579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</w:p>
    <w:p w14:paraId="7D9BB98F" w14:textId="77777777" w:rsidR="00156579" w:rsidRDefault="00156579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</w:p>
    <w:p w14:paraId="5A2A9B0F" w14:textId="77777777" w:rsidR="005F14AA" w:rsidRDefault="005F14AA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u w:val="single"/>
        </w:rPr>
        <w:t xml:space="preserve">                                 </w:t>
      </w:r>
      <w:r>
        <w:rPr>
          <w:rFonts w:ascii="TimesNewRomanPSMT" w:hAnsi="TimesNewRomanPSMT" w:cs="TimesNewRomanPSMT"/>
          <w:sz w:val="24"/>
          <w:szCs w:val="24"/>
        </w:rPr>
        <w:t xml:space="preserve">              </w:t>
      </w:r>
    </w:p>
    <w:p w14:paraId="2F8B6EE2" w14:textId="77777777" w:rsidR="005F14AA" w:rsidRDefault="005F14AA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329A52D" w14:textId="77777777" w:rsidR="005F14AA" w:rsidRPr="005F14AA" w:rsidRDefault="005F14AA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  <w:r w:rsidRPr="005F14AA">
        <w:rPr>
          <w:rFonts w:ascii="TimesNewRomanPSMT" w:hAnsi="TimesNewRomanPSMT" w:cs="TimesNewRomanPSMT"/>
          <w:sz w:val="24"/>
          <w:szCs w:val="24"/>
          <w:u w:val="single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                  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  <w:u w:val="single"/>
        </w:rPr>
        <w:t xml:space="preserve">                                     </w:t>
      </w:r>
    </w:p>
    <w:p w14:paraId="3FB2775B" w14:textId="77777777" w:rsidR="005F14AA" w:rsidRPr="005F14AA" w:rsidRDefault="005F14AA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  <w:r>
        <w:rPr>
          <w:rFonts w:ascii="TimesNewRomanPSMT" w:hAnsi="TimesNewRomanPSMT" w:cs="TimesNewRomanPSMT"/>
          <w:sz w:val="24"/>
          <w:szCs w:val="24"/>
          <w:u w:val="single"/>
        </w:rPr>
        <w:t xml:space="preserve">   </w:t>
      </w:r>
    </w:p>
    <w:p w14:paraId="3C99A6E4" w14:textId="77777777" w:rsidR="005F14AA" w:rsidRPr="005F14AA" w:rsidRDefault="005F14AA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                                     </w:t>
      </w:r>
      <w:r w:rsidRPr="005F14AA">
        <w:rPr>
          <w:rFonts w:ascii="TimesNewRomanPSMT" w:hAnsi="TimesNewRomanPSMT" w:cs="TimesNewRomanPSMT"/>
          <w:sz w:val="24"/>
          <w:szCs w:val="24"/>
          <w:u w:val="single"/>
        </w:rPr>
        <w:t xml:space="preserve">                      </w:t>
      </w:r>
      <w:r>
        <w:rPr>
          <w:rFonts w:ascii="TimesNewRomanPSMT" w:hAnsi="TimesNewRomanPSMT" w:cs="TimesNewRomanPSMT"/>
          <w:sz w:val="24"/>
          <w:szCs w:val="24"/>
          <w:u w:val="single"/>
        </w:rPr>
        <w:t xml:space="preserve">                    </w:t>
      </w:r>
      <w:r w:rsidRPr="005F14AA"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</w:t>
      </w:r>
    </w:p>
    <w:p w14:paraId="6DA44195" w14:textId="77777777" w:rsidR="005C6FAF" w:rsidRPr="005F14AA" w:rsidRDefault="005F14AA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F14AA"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14:paraId="5174D947" w14:textId="77777777" w:rsidR="002477C5" w:rsidRDefault="002477C5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AC06538" w14:textId="77777777" w:rsidR="008C00E7" w:rsidRDefault="008C00E7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Simplify if possible. If not, tell why you cannot:</w:t>
      </w:r>
    </w:p>
    <w:p w14:paraId="11F7C274" w14:textId="77777777" w:rsidR="005C6FAF" w:rsidRDefault="005C6FAF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EB9CF4" w14:textId="77777777" w:rsidR="00490E7B" w:rsidRDefault="00490E7B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F11B0D" w14:textId="77777777" w:rsidR="00156579" w:rsidRDefault="0033643F" w:rsidP="00490E7B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  <m:oMath>
        <m:r>
          <w:rPr>
            <w:rFonts w:ascii="Cambria Math" w:eastAsia="宋体" w:hAnsi="Cambria Math" w:cs="TimesNewRomanPSMT"/>
            <w:sz w:val="25"/>
            <w:szCs w:val="25"/>
          </w:rPr>
          <m:t>7.</m:t>
        </m:r>
        <m:rad>
          <m:radPr>
            <m:degHide m:val="1"/>
            <m:ctrlPr>
              <w:rPr>
                <w:rFonts w:ascii="Cambria Math" w:eastAsia="宋体" w:hAnsi="Cambria Math" w:cs="TimesNewRomanPSMT"/>
                <w:i/>
                <w:sz w:val="25"/>
                <w:szCs w:val="25"/>
              </w:rPr>
            </m:ctrlPr>
          </m:radPr>
          <m:deg/>
          <m:e>
            <m:r>
              <w:rPr>
                <w:rFonts w:ascii="Cambria Math" w:eastAsia="宋体" w:hAnsi="Cambria Math" w:cs="TimesNewRomanPSMT"/>
                <w:sz w:val="25"/>
                <w:szCs w:val="25"/>
              </w:rPr>
              <m:t>25</m:t>
            </m:r>
          </m:e>
        </m:rad>
      </m:oMath>
      <w:r w:rsidR="000453F6" w:rsidRPr="002477C5">
        <w:rPr>
          <w:rFonts w:ascii="TimesNewRomanPSMT" w:eastAsia="宋体" w:hAnsi="TimesNewRomanPSMT" w:cs="TimesNewRomanPSMT"/>
          <w:sz w:val="25"/>
          <w:szCs w:val="25"/>
        </w:rPr>
        <w:tab/>
      </w:r>
    </w:p>
    <w:p w14:paraId="09A79678" w14:textId="77777777" w:rsidR="004D27B9" w:rsidRDefault="004D27B9" w:rsidP="00490E7B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7D443DC6" w14:textId="77777777" w:rsidR="005C6FAF" w:rsidRDefault="00BA3078" w:rsidP="00BA307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eastAsia="宋体" w:hAnsi="TimesNewRomanPSMT" w:cs="TimesNewRomanPSMT"/>
          <w:sz w:val="25"/>
          <w:szCs w:val="25"/>
        </w:rPr>
      </w:pPr>
      <w:r w:rsidRPr="00BB5DCA">
        <w:rPr>
          <w:rFonts w:ascii="TimesNewRomanPSMT" w:eastAsia="宋体" w:hAnsi="TimesNewRomanPSMT" w:cs="TimesNewRomanPSMT"/>
          <w:sz w:val="25"/>
          <w:szCs w:val="25"/>
          <w:highlight w:val="yellow"/>
        </w:rPr>
        <w:t>5</w:t>
      </w:r>
    </w:p>
    <w:p w14:paraId="3E02E05F" w14:textId="77777777" w:rsidR="005C6FAF" w:rsidRDefault="005C6FAF" w:rsidP="00490E7B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0F6677B4" w14:textId="77777777" w:rsidR="00156579" w:rsidRDefault="005C6FAF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  <w:r>
        <w:rPr>
          <w:rFonts w:ascii="TimesNewRomanPSMT" w:hAnsi="TimesNewRomanPSMT" w:cs="TimesNewRomanPSMT"/>
          <w:sz w:val="25"/>
          <w:szCs w:val="25"/>
        </w:rPr>
        <w:t xml:space="preserve">8. </w:t>
      </w:r>
      <m:oMath>
        <m:rad>
          <m:radPr>
            <m:ctrlPr>
              <w:rPr>
                <w:rFonts w:ascii="Cambria Math" w:hAnsi="Cambria Math" w:cs="TimesNewRomanPSMT"/>
                <w:i/>
                <w:sz w:val="25"/>
                <w:szCs w:val="25"/>
              </w:rPr>
            </m:ctrlPr>
          </m:radPr>
          <m:deg>
            <m:r>
              <w:rPr>
                <w:rFonts w:ascii="Cambria Math" w:hAnsi="Cambria Math" w:cs="TimesNewRomanPSMT"/>
                <w:sz w:val="25"/>
                <w:szCs w:val="25"/>
              </w:rPr>
              <m:t>3</m:t>
            </m:r>
          </m:deg>
          <m:e>
            <m:r>
              <w:rPr>
                <w:rFonts w:ascii="Cambria Math" w:hAnsi="Cambria Math" w:cs="TimesNewRomanPSMT"/>
                <w:sz w:val="25"/>
                <w:szCs w:val="25"/>
              </w:rPr>
              <m:t>-27</m:t>
            </m:r>
          </m:e>
        </m:rad>
      </m:oMath>
    </w:p>
    <w:p w14:paraId="690AEA09" w14:textId="77777777" w:rsidR="00BA3078" w:rsidRDefault="00BA3078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62C15D91" w14:textId="77777777" w:rsidR="00BA3078" w:rsidRDefault="00BA3078" w:rsidP="00BA307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eastAsia="宋体" w:hAnsi="TimesNewRomanPSMT" w:cs="TimesNewRomanPSMT"/>
          <w:sz w:val="25"/>
          <w:szCs w:val="25"/>
        </w:rPr>
      </w:pPr>
      <w:r w:rsidRPr="00BB5DCA">
        <w:rPr>
          <w:rFonts w:ascii="TimesNewRomanPSMT" w:eastAsia="宋体" w:hAnsi="TimesNewRomanPSMT" w:cs="TimesNewRomanPSMT"/>
          <w:sz w:val="25"/>
          <w:szCs w:val="25"/>
          <w:highlight w:val="yellow"/>
        </w:rPr>
        <w:t>-3</w:t>
      </w:r>
    </w:p>
    <w:p w14:paraId="2F2F7F02" w14:textId="77777777" w:rsidR="005C6FAF" w:rsidRDefault="00C628B3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  <w:r>
        <w:rPr>
          <w:rFonts w:ascii="TimesNewRomanPSMT" w:eastAsia="宋体" w:hAnsi="TimesNewRomanPSMT" w:cs="TimesNewRomanPSMT"/>
          <w:sz w:val="25"/>
          <w:szCs w:val="25"/>
        </w:rPr>
        <w:tab/>
      </w:r>
    </w:p>
    <w:p w14:paraId="4C2848D1" w14:textId="77777777" w:rsidR="00FB5B68" w:rsidRDefault="005C6FAF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  <w:r>
        <w:rPr>
          <w:rFonts w:ascii="TimesNewRomanPSMT" w:eastAsia="宋体" w:hAnsi="TimesNewRomanPSMT" w:cs="TimesNewRomanPSMT"/>
          <w:sz w:val="25"/>
          <w:szCs w:val="25"/>
        </w:rPr>
        <w:t>9.</w:t>
      </w:r>
      <m:oMath>
        <m:rad>
          <m:radPr>
            <m:ctrlPr>
              <w:rPr>
                <w:rFonts w:ascii="Cambria Math" w:eastAsia="宋体" w:hAnsi="Cambria Math" w:cs="TimesNewRomanPSMT"/>
                <w:i/>
                <w:sz w:val="25"/>
                <w:szCs w:val="25"/>
              </w:rPr>
            </m:ctrlPr>
          </m:radPr>
          <m:deg>
            <m:r>
              <w:rPr>
                <w:rFonts w:ascii="Cambria Math" w:hAnsi="Cambria Math" w:cs="TimesNewRomanPSMT"/>
                <w:sz w:val="25"/>
                <w:szCs w:val="25"/>
              </w:rPr>
              <m:t>2</m:t>
            </m:r>
          </m:deg>
          <m:e>
            <m:r>
              <w:rPr>
                <w:rFonts w:ascii="Cambria Math" w:eastAsia="宋体" w:hAnsi="Cambria Math" w:cs="TimesNewRomanPSMT"/>
                <w:sz w:val="25"/>
                <w:szCs w:val="25"/>
              </w:rPr>
              <m:t>-36</m:t>
            </m:r>
          </m:e>
        </m:rad>
      </m:oMath>
    </w:p>
    <w:p w14:paraId="407E52A4" w14:textId="77777777" w:rsidR="004D27B9" w:rsidRDefault="004D27B9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493539D1" w14:textId="77777777" w:rsidR="004D27B9" w:rsidRDefault="00BA3078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  <w:r>
        <w:rPr>
          <w:rFonts w:ascii="TimesNewRomanPSMT" w:eastAsia="宋体" w:hAnsi="TimesNewRomanPSMT" w:cs="TimesNewRomanPSMT"/>
          <w:sz w:val="25"/>
          <w:szCs w:val="25"/>
        </w:rPr>
        <w:tab/>
      </w:r>
      <w:r w:rsidRPr="00BB5DCA">
        <w:rPr>
          <w:rFonts w:ascii="TimesNewRomanPSMT" w:eastAsia="宋体" w:hAnsi="TimesNewRomanPSMT" w:cs="TimesNewRomanPSMT"/>
          <w:sz w:val="25"/>
          <w:szCs w:val="25"/>
          <w:highlight w:val="yellow"/>
        </w:rPr>
        <w:t>The square root of -36 is an imaginary number.</w:t>
      </w:r>
    </w:p>
    <w:p w14:paraId="19F7D168" w14:textId="77777777" w:rsidR="005C6FAF" w:rsidRPr="00C628B3" w:rsidRDefault="00C628B3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  <w:u w:val="thick"/>
        </w:rPr>
      </w:pPr>
      <w:r>
        <w:rPr>
          <w:rFonts w:ascii="TimesNewRomanPSMT" w:eastAsia="宋体" w:hAnsi="TimesNewRomanPSMT" w:cs="TimesNewRomanPSMT"/>
          <w:sz w:val="25"/>
          <w:szCs w:val="25"/>
        </w:rPr>
        <w:tab/>
      </w:r>
    </w:p>
    <w:p w14:paraId="53294B63" w14:textId="77777777" w:rsidR="005F14AA" w:rsidRDefault="005F14AA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723DEF2D" w14:textId="77777777" w:rsidR="00FB5B68" w:rsidRDefault="005F14AA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  <w:r>
        <w:rPr>
          <w:rFonts w:ascii="TimesNewRomanPSMT" w:eastAsia="宋体" w:hAnsi="TimesNewRomanPSMT" w:cs="TimesNewRomanPSMT"/>
          <w:sz w:val="25"/>
          <w:szCs w:val="25"/>
        </w:rPr>
        <w:t>10.</w:t>
      </w:r>
      <m:oMath>
        <m:rad>
          <m:radPr>
            <m:ctrlPr>
              <w:rPr>
                <w:rFonts w:ascii="Cambria Math" w:eastAsia="宋体" w:hAnsi="Cambria Math" w:cs="TimesNewRomanPSMT"/>
                <w:i/>
                <w:sz w:val="25"/>
                <w:szCs w:val="25"/>
              </w:rPr>
            </m:ctrlPr>
          </m:radPr>
          <m:deg>
            <m:r>
              <w:rPr>
                <w:rFonts w:ascii="Cambria Math" w:eastAsia="宋体" w:hAnsi="Cambria Math" w:cs="TimesNewRomanPSMT"/>
                <w:sz w:val="25"/>
                <w:szCs w:val="25"/>
              </w:rPr>
              <m:t>4</m:t>
            </m:r>
          </m:deg>
          <m:e>
            <m:r>
              <w:rPr>
                <w:rFonts w:ascii="Cambria Math" w:eastAsia="宋体" w:hAnsi="Cambria Math" w:cs="TimesNewRomanPSMT"/>
                <w:sz w:val="25"/>
                <w:szCs w:val="25"/>
              </w:rPr>
              <m:t>81</m:t>
            </m:r>
          </m:e>
        </m:rad>
      </m:oMath>
    </w:p>
    <w:p w14:paraId="4D0D85DC" w14:textId="77777777" w:rsidR="00FB5B68" w:rsidRDefault="00FB5B68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1AD53426" w14:textId="77777777" w:rsidR="00FB5B68" w:rsidRDefault="00BA3078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  <w:r>
        <w:rPr>
          <w:rFonts w:ascii="TimesNewRomanPSMT" w:eastAsia="宋体" w:hAnsi="TimesNewRomanPSMT" w:cs="TimesNewRomanPSMT"/>
          <w:sz w:val="25"/>
          <w:szCs w:val="25"/>
        </w:rPr>
        <w:tab/>
      </w:r>
      <w:r w:rsidRPr="00BB5DCA">
        <w:rPr>
          <w:rFonts w:ascii="TimesNewRomanPSMT" w:eastAsia="宋体" w:hAnsi="TimesNewRomanPSMT" w:cs="TimesNewRomanPSMT"/>
          <w:sz w:val="25"/>
          <w:szCs w:val="25"/>
          <w:highlight w:val="yellow"/>
        </w:rPr>
        <w:t>3</w:t>
      </w:r>
    </w:p>
    <w:p w14:paraId="003E4683" w14:textId="77777777" w:rsidR="00FB5B68" w:rsidRDefault="00FB5B68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7023C59C" w14:textId="77777777" w:rsidR="005F14AA" w:rsidRPr="00C628B3" w:rsidRDefault="00C628B3" w:rsidP="002477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  <w:u w:val="thick"/>
        </w:rPr>
      </w:pPr>
      <w:r>
        <w:rPr>
          <w:rFonts w:ascii="TimesNewRomanPSMT" w:eastAsia="宋体" w:hAnsi="TimesNewRomanPSMT" w:cs="TimesNewRomanPSMT"/>
          <w:sz w:val="25"/>
          <w:szCs w:val="25"/>
        </w:rPr>
        <w:tab/>
      </w:r>
    </w:p>
    <w:p w14:paraId="2760F074" w14:textId="77777777" w:rsidR="008C00E7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Solve</w:t>
      </w:r>
      <w:r w:rsidR="008910C9">
        <w:rPr>
          <w:rFonts w:ascii="TimesNewRomanPSMT" w:hAnsi="TimesNewRomanPSMT" w:cs="TimesNewRomanPSMT"/>
          <w:sz w:val="24"/>
          <w:szCs w:val="24"/>
        </w:rPr>
        <w:t xml:space="preserve"> the following.  Remember</w:t>
      </w:r>
      <w:r w:rsidR="00FB5B68">
        <w:rPr>
          <w:rFonts w:ascii="TimesNewRomanPSMT" w:hAnsi="TimesNewRomanPSMT" w:cs="TimesNewRomanPSMT"/>
          <w:sz w:val="24"/>
          <w:szCs w:val="24"/>
        </w:rPr>
        <w:t xml:space="preserve"> you can</w:t>
      </w:r>
      <w:r w:rsidR="008910C9">
        <w:rPr>
          <w:rFonts w:ascii="TimesNewRomanPSMT" w:hAnsi="TimesNewRomanPSMT" w:cs="TimesNewRomanPSMT"/>
          <w:sz w:val="24"/>
          <w:szCs w:val="24"/>
        </w:rPr>
        <w:t xml:space="preserve"> rewrite those problems that are subtractions</w:t>
      </w:r>
      <w:r w:rsidR="004D27B9">
        <w:rPr>
          <w:rFonts w:ascii="TimesNewRomanPSMT" w:hAnsi="TimesNewRomanPSMT" w:cs="TimesNewRomanPSMT"/>
          <w:sz w:val="24"/>
          <w:szCs w:val="24"/>
        </w:rPr>
        <w:t xml:space="preserve"> as additions of the opposite</w:t>
      </w:r>
      <w:r w:rsidR="008910C9">
        <w:rPr>
          <w:rFonts w:ascii="TimesNewRomanPSMT" w:hAnsi="TimesNewRomanPSMT" w:cs="TimesNewRomanPSMT"/>
          <w:sz w:val="24"/>
          <w:szCs w:val="24"/>
        </w:rPr>
        <w:t>.</w:t>
      </w:r>
    </w:p>
    <w:p w14:paraId="4CF560E4" w14:textId="77777777" w:rsidR="00F61DF2" w:rsidRDefault="00F61DF2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C92E0FE" w14:textId="77777777" w:rsidR="00F61DF2" w:rsidRDefault="00F61DF2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CE6C22" w14:textId="77777777" w:rsidR="008910C9" w:rsidRDefault="005C6FAF" w:rsidP="00FB5B6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11</w:t>
      </w:r>
      <w:r w:rsidR="008C00E7">
        <w:rPr>
          <w:rFonts w:ascii="TimesNewRomanPSMT" w:hAnsi="TimesNewRomanPSMT" w:cs="TimesNewRomanPSMT"/>
          <w:sz w:val="24"/>
          <w:szCs w:val="24"/>
        </w:rPr>
        <w:t xml:space="preserve">. </w:t>
      </w:r>
      <w:r w:rsidR="00F61DF2">
        <w:rPr>
          <w:rFonts w:ascii="TimesNewRomanPSMT" w:hAnsi="TimesNewRomanPSMT" w:cs="TimesNewRomanPSMT"/>
          <w:sz w:val="24"/>
          <w:szCs w:val="24"/>
        </w:rPr>
        <w:tab/>
      </w:r>
      <w:r w:rsidR="00F61DF2">
        <w:rPr>
          <w:rFonts w:ascii="Symbol" w:hAnsi="Symbol" w:cs="Symbol"/>
          <w:sz w:val="24"/>
          <w:szCs w:val="24"/>
        </w:rPr>
        <w:t></w:t>
      </w:r>
      <w:r w:rsidR="00156579">
        <w:rPr>
          <w:rFonts w:ascii="Symbol" w:hAnsi="Symbol" w:cs="Symbol"/>
          <w:sz w:val="24"/>
          <w:szCs w:val="24"/>
        </w:rPr>
        <w:t></w:t>
      </w:r>
      <w:r w:rsidR="00156579">
        <w:rPr>
          <w:rFonts w:ascii="Symbol" w:hAnsi="Symbol" w:cs="Symbol"/>
          <w:sz w:val="24"/>
          <w:szCs w:val="24"/>
        </w:rPr>
        <w:t></w:t>
      </w:r>
      <w:r w:rsidR="008C00E7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="00F61DF2">
        <w:rPr>
          <w:rFonts w:ascii="Symbol" w:hAnsi="Symbol" w:cs="Symbol"/>
          <w:sz w:val="24"/>
          <w:szCs w:val="24"/>
        </w:rPr>
        <w:t></w:t>
      </w:r>
      <w:r w:rsidR="008C00E7">
        <w:rPr>
          <w:rFonts w:ascii="Symbol" w:hAnsi="Symbol" w:cs="Symbol"/>
          <w:sz w:val="24"/>
          <w:szCs w:val="24"/>
        </w:rPr>
        <w:t></w:t>
      </w:r>
      <w:r w:rsidR="008C00E7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="00F61DF2">
        <w:rPr>
          <w:rFonts w:ascii="Symbol" w:hAnsi="Symbol" w:cs="Symbol"/>
          <w:sz w:val="24"/>
          <w:szCs w:val="24"/>
        </w:rPr>
        <w:t></w:t>
      </w:r>
      <w:r w:rsidR="008C00E7">
        <w:rPr>
          <w:rFonts w:ascii="Symbol" w:hAnsi="Symbol" w:cs="Symbol"/>
          <w:sz w:val="24"/>
          <w:szCs w:val="24"/>
        </w:rPr>
        <w:t></w:t>
      </w:r>
      <w:r w:rsidR="00156579">
        <w:rPr>
          <w:rFonts w:ascii="Symbol" w:hAnsi="Symbol" w:cs="Symbol"/>
          <w:sz w:val="24"/>
          <w:szCs w:val="24"/>
        </w:rPr>
        <w:t></w:t>
      </w:r>
      <w:r w:rsidR="008C00E7">
        <w:rPr>
          <w:rFonts w:ascii="TimesNewRomanPSMT" w:hAnsi="TimesNewRomanPSMT" w:cs="TimesNewRomanPSMT"/>
          <w:sz w:val="24"/>
          <w:szCs w:val="24"/>
        </w:rPr>
        <w:t>)</w:t>
      </w:r>
      <w:r w:rsidR="00F61DF2">
        <w:rPr>
          <w:rFonts w:ascii="TimesNewRomanPSMT" w:hAnsi="TimesNewRomanPSMT" w:cs="TimesNewRomanPSMT"/>
          <w:sz w:val="24"/>
          <w:szCs w:val="24"/>
        </w:rPr>
        <w:tab/>
      </w:r>
    </w:p>
    <w:p w14:paraId="6F171191" w14:textId="77777777" w:rsidR="00FB5B68" w:rsidRDefault="00FB5B68" w:rsidP="00FB5B6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A9EFC1E" w14:textId="60761E43" w:rsidR="00FB5B68" w:rsidRDefault="00BA3078" w:rsidP="00FB5B6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="00F4696F">
        <w:rPr>
          <w:rFonts w:ascii="TimesNewRomanPSMT" w:hAnsi="TimesNewRomanPSMT" w:cs="TimesNewRomanPSMT"/>
          <w:sz w:val="24"/>
          <w:szCs w:val="24"/>
        </w:rPr>
        <w:tab/>
      </w:r>
      <w:r w:rsidRPr="00BB5DCA">
        <w:rPr>
          <w:rFonts w:ascii="TimesNewRomanPSMT" w:hAnsi="TimesNewRomanPSMT" w:cs="TimesNewRomanPSMT"/>
          <w:sz w:val="24"/>
          <w:szCs w:val="24"/>
          <w:highlight w:val="yellow"/>
        </w:rPr>
        <w:t>-21</w:t>
      </w:r>
    </w:p>
    <w:p w14:paraId="103ABD1B" w14:textId="77777777" w:rsidR="00F61DF2" w:rsidRDefault="00F61DF2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8755CBF" w14:textId="77777777" w:rsidR="00C628B3" w:rsidRDefault="005C6FAF" w:rsidP="008C00E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12.</w:t>
      </w:r>
      <w:r w:rsidR="008C00E7">
        <w:rPr>
          <w:rFonts w:ascii="TimesNewRomanPSMT" w:hAnsi="TimesNewRomanPSMT" w:cs="TimesNewRomanPSMT"/>
          <w:sz w:val="24"/>
          <w:szCs w:val="24"/>
        </w:rPr>
        <w:t xml:space="preserve"> </w:t>
      </w:r>
      <w:r w:rsidR="00F61DF2">
        <w:rPr>
          <w:rFonts w:ascii="TimesNewRomanPSMT" w:hAnsi="TimesNewRomanPSMT" w:cs="TimesNewRomanPSMT"/>
          <w:sz w:val="24"/>
          <w:szCs w:val="24"/>
        </w:rPr>
        <w:tab/>
      </w:r>
      <w:r w:rsidR="00F61DF2">
        <w:rPr>
          <w:rFonts w:ascii="Symbol" w:hAnsi="Symbol" w:cs="Symbol"/>
          <w:sz w:val="24"/>
          <w:szCs w:val="24"/>
        </w:rPr>
        <w:t></w:t>
      </w:r>
      <w:r w:rsidR="00156579">
        <w:rPr>
          <w:rFonts w:ascii="Symbol" w:hAnsi="Symbol" w:cs="Symbol"/>
          <w:sz w:val="24"/>
          <w:szCs w:val="24"/>
        </w:rPr>
        <w:t></w:t>
      </w:r>
      <w:r w:rsidR="008C00E7">
        <w:rPr>
          <w:rFonts w:ascii="TimesNewRomanPSMT" w:hAnsi="TimesNewRomanPSMT" w:cs="TimesNewRomanPSMT"/>
          <w:sz w:val="24"/>
          <w:szCs w:val="24"/>
        </w:rPr>
        <w:t xml:space="preserve"> </w:t>
      </w:r>
      <w:r w:rsidR="00F61DF2">
        <w:rPr>
          <w:rFonts w:ascii="Symbol" w:hAnsi="Symbol" w:cs="Symbol"/>
          <w:sz w:val="24"/>
          <w:szCs w:val="24"/>
        </w:rPr>
        <w:t></w:t>
      </w:r>
      <w:r w:rsidR="008C00E7">
        <w:rPr>
          <w:rFonts w:ascii="Symbol" w:hAnsi="Symbol" w:cs="Symbol"/>
          <w:sz w:val="24"/>
          <w:szCs w:val="24"/>
        </w:rPr>
        <w:t></w:t>
      </w:r>
      <w:r w:rsidR="00156579">
        <w:rPr>
          <w:rFonts w:ascii="Symbol" w:hAnsi="Symbol" w:cs="Symbol"/>
          <w:sz w:val="24"/>
          <w:szCs w:val="24"/>
        </w:rPr>
        <w:t></w:t>
      </w:r>
      <w:r w:rsidR="00156579">
        <w:rPr>
          <w:rFonts w:ascii="Symbol" w:hAnsi="Symbol" w:cs="Symbol"/>
          <w:sz w:val="24"/>
          <w:szCs w:val="24"/>
        </w:rPr>
        <w:t></w:t>
      </w:r>
    </w:p>
    <w:p w14:paraId="0973DE1C" w14:textId="77777777" w:rsidR="004D27B9" w:rsidRDefault="004D27B9" w:rsidP="008C00E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14:paraId="3D1CA007" w14:textId="1A844C77" w:rsidR="004D27B9" w:rsidRPr="00BA3078" w:rsidRDefault="00BA3078" w:rsidP="008C00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ab/>
      </w:r>
      <w:r w:rsidR="00F4696F">
        <w:rPr>
          <w:rFonts w:ascii="Symbol" w:hAnsi="Symbol" w:cs="Symbol"/>
          <w:sz w:val="24"/>
          <w:szCs w:val="24"/>
        </w:rPr>
        <w:tab/>
      </w:r>
      <w:r w:rsidRPr="00BB5DCA">
        <w:rPr>
          <w:rFonts w:asciiTheme="majorHAnsi" w:hAnsiTheme="majorHAnsi" w:cs="Symbol"/>
          <w:sz w:val="24"/>
          <w:szCs w:val="24"/>
          <w:highlight w:val="yellow"/>
        </w:rPr>
        <w:t>-18</w:t>
      </w:r>
    </w:p>
    <w:p w14:paraId="0E340DCE" w14:textId="77777777" w:rsidR="004D27B9" w:rsidRDefault="004D27B9" w:rsidP="008C00E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14:paraId="7E024277" w14:textId="77777777" w:rsidR="004D27B9" w:rsidRPr="004D27B9" w:rsidRDefault="004D27B9" w:rsidP="004D27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D27B9">
        <w:rPr>
          <w:rFonts w:ascii="TimesNewRomanPSMT" w:hAnsi="TimesNewRomanPSMT" w:cs="TimesNewRomanPSMT"/>
          <w:sz w:val="24"/>
          <w:szCs w:val="24"/>
        </w:rPr>
        <w:tab/>
        <w:t>-6 +9</w:t>
      </w:r>
      <w:r w:rsidRPr="004D27B9">
        <w:rPr>
          <w:rFonts w:ascii="TimesNewRomanPSMT" w:hAnsi="TimesNewRomanPSMT" w:cs="TimesNewRomanPSMT"/>
          <w:sz w:val="24"/>
          <w:szCs w:val="24"/>
        </w:rPr>
        <w:tab/>
      </w:r>
    </w:p>
    <w:p w14:paraId="37BCDCFF" w14:textId="77777777" w:rsidR="004D27B9" w:rsidRDefault="004D27B9" w:rsidP="00BA3078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</w:p>
    <w:p w14:paraId="6376EF96" w14:textId="77777777" w:rsidR="00C628B3" w:rsidRDefault="00BA3078" w:rsidP="00F469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 w:rsidRPr="00BB5DCA">
        <w:rPr>
          <w:rFonts w:ascii="TimesNewRomanPSMT" w:hAnsi="TimesNewRomanPSMT" w:cs="TimesNewRomanPSMT"/>
          <w:sz w:val="24"/>
          <w:szCs w:val="24"/>
          <w:highlight w:val="yellow"/>
        </w:rPr>
        <w:t>3</w:t>
      </w:r>
    </w:p>
    <w:p w14:paraId="64D23C3C" w14:textId="77777777" w:rsidR="00BA3078" w:rsidRDefault="00BA3078" w:rsidP="00BA30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382E9596" w14:textId="77777777" w:rsidR="00BB5DCA" w:rsidRDefault="00BB5DCA" w:rsidP="00BA30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705DB577" w14:textId="77777777" w:rsidR="00BA3078" w:rsidRDefault="00BA3078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607971B" w14:textId="77777777" w:rsidR="00BA3078" w:rsidRDefault="00BA3078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C3CD0D4" w14:textId="77777777" w:rsidR="00BA3078" w:rsidRDefault="00BA3078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424560B" w14:textId="77777777" w:rsidR="00BA3078" w:rsidRDefault="00BA3078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105B5BE" w14:textId="77777777" w:rsidR="00C628B3" w:rsidRDefault="001C0D95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Solve the following.</w:t>
      </w:r>
    </w:p>
    <w:p w14:paraId="131A1A62" w14:textId="77777777" w:rsidR="00A43B66" w:rsidRDefault="00A43B6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B72EBB4" w14:textId="77777777" w:rsidR="00A43B66" w:rsidRDefault="00A43B6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F4A888E" w14:textId="47368497" w:rsidR="00A43B66" w:rsidRPr="00CB5D2C" w:rsidRDefault="00A027CC" w:rsidP="00A43B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32"/>
          <w:szCs w:val="32"/>
        </w:rPr>
      </w:pPr>
      <m:oMath>
        <m:f>
          <m:fPr>
            <m:ctrlPr>
              <w:rPr>
                <w:rFonts w:ascii="Cambria Math" w:hAnsi="Cambria Math" w:cs="TimesNewRomanPSMT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NewRomanPSMT"/>
                <w:sz w:val="32"/>
                <w:szCs w:val="32"/>
              </w:rPr>
              <m:t>(-6)(-4)(3)</m:t>
            </m:r>
          </m:num>
          <m:den>
            <m:r>
              <w:rPr>
                <w:rFonts w:ascii="Cambria Math" w:hAnsi="Cambria Math" w:cs="TimesNewRomanPSMT"/>
                <w:sz w:val="32"/>
                <w:szCs w:val="32"/>
              </w:rPr>
              <m:t>-8+-4</m:t>
            </m:r>
          </m:den>
        </m:f>
      </m:oMath>
      <w:r w:rsidR="00A43B66" w:rsidRPr="004D27B9">
        <w:rPr>
          <w:rFonts w:ascii="TimesNewRomanPSMT" w:eastAsia="宋体" w:hAnsi="TimesNewRomanPSMT" w:cs="TimesNewRomanPSMT"/>
          <w:sz w:val="32"/>
          <w:szCs w:val="32"/>
        </w:rPr>
        <w:tab/>
      </w:r>
    </w:p>
    <w:p w14:paraId="1965A23B" w14:textId="77777777" w:rsidR="00A43B66" w:rsidRDefault="00A43B66" w:rsidP="00A43B66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4"/>
          <w:szCs w:val="24"/>
        </w:rPr>
      </w:pPr>
      <w:r>
        <w:rPr>
          <w:rFonts w:ascii="TimesNewRomanPSMT" w:eastAsia="宋体" w:hAnsi="TimesNewRomanPSMT" w:cs="TimesNewRomanPSMT"/>
          <w:sz w:val="32"/>
          <w:szCs w:val="32"/>
        </w:rPr>
        <w:tab/>
      </w:r>
    </w:p>
    <w:p w14:paraId="6B0D619C" w14:textId="77777777" w:rsidR="00A43B66" w:rsidRDefault="00A43B66" w:rsidP="00CB5D2C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eastAsia="宋体" w:hAnsi="TimesNewRomanPSMT" w:cs="TimesNewRomanPSMT"/>
          <w:sz w:val="24"/>
          <w:szCs w:val="24"/>
        </w:rPr>
      </w:pPr>
      <w:r w:rsidRPr="00C628B3">
        <w:rPr>
          <w:rFonts w:ascii="TimesNewRomanPSMT" w:eastAsia="宋体" w:hAnsi="TimesNewRomanPSMT" w:cs="TimesNewRomanPSMT"/>
          <w:sz w:val="24"/>
          <w:szCs w:val="24"/>
        </w:rPr>
        <w:t>Work:</w:t>
      </w:r>
    </w:p>
    <w:p w14:paraId="7B669601" w14:textId="77777777" w:rsidR="00A43B66" w:rsidRDefault="00A43B66" w:rsidP="00A43B66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4"/>
          <w:szCs w:val="24"/>
        </w:rPr>
      </w:pPr>
    </w:p>
    <w:p w14:paraId="11870747" w14:textId="7BF8E8B3" w:rsidR="00A43B66" w:rsidRDefault="00A027CC" w:rsidP="00CB5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eastAsia="宋体" w:hAnsi="TimesNewRomanPSMT" w:cs="TimesNewRomanPSMT"/>
          <w:sz w:val="24"/>
          <w:szCs w:val="24"/>
        </w:rPr>
      </w:pPr>
      <w:r w:rsidRPr="00A027CC">
        <w:rPr>
          <w:rFonts w:ascii="TimesNewRomanPSMT" w:eastAsia="宋体" w:hAnsi="TimesNewRomanPSMT" w:cs="TimesNewRomanPSMT"/>
          <w:position w:val="-24"/>
          <w:sz w:val="24"/>
          <w:szCs w:val="24"/>
        </w:rPr>
        <w:object w:dxaOrig="3180" w:dyaOrig="620" w14:anchorId="170414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59.35pt;height:31.35pt" o:ole="">
            <v:imagedata r:id="rId9" o:title=""/>
          </v:shape>
          <o:OLEObject Type="Embed" ProgID="Equation.DSMT4" ShapeID="_x0000_i1033" DrawAspect="Content" ObjectID="_1315084843" r:id="rId10"/>
        </w:object>
      </w:r>
    </w:p>
    <w:p w14:paraId="12818499" w14:textId="77777777" w:rsidR="00A027CC" w:rsidRDefault="00A027CC" w:rsidP="00A43B66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32"/>
          <w:szCs w:val="32"/>
        </w:rPr>
      </w:pPr>
    </w:p>
    <w:p w14:paraId="6FCDB779" w14:textId="60E9CE84" w:rsidR="00A43B66" w:rsidRPr="00BA3078" w:rsidRDefault="00CB5D2C" w:rsidP="00CB5D2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 w:rsidRPr="00CB5D2C">
        <w:rPr>
          <w:rFonts w:ascii="TimesNewRomanPSMT" w:hAnsi="TimesNewRomanPSMT" w:cs="TimesNewRomanPSMT"/>
          <w:sz w:val="24"/>
          <w:szCs w:val="24"/>
          <w:highlight w:val="yellow"/>
        </w:rPr>
        <w:t>Answer:</w:t>
      </w:r>
      <w:r w:rsidRPr="00CB5D2C">
        <w:rPr>
          <w:rFonts w:ascii="TimesNewRomanPSMT" w:hAnsi="TimesNewRomanPSMT" w:cs="TimesNewRomanPSMT"/>
          <w:sz w:val="24"/>
          <w:szCs w:val="24"/>
          <w:highlight w:val="yellow"/>
        </w:rPr>
        <w:tab/>
      </w:r>
      <w:r w:rsidR="00A027CC" w:rsidRPr="00CB5D2C">
        <w:rPr>
          <w:rFonts w:ascii="TimesNewRomanPSMT" w:hAnsi="TimesNewRomanPSMT" w:cs="TimesNewRomanPSMT"/>
          <w:sz w:val="24"/>
          <w:szCs w:val="24"/>
          <w:highlight w:val="yellow"/>
        </w:rPr>
        <w:t>-6</w:t>
      </w:r>
    </w:p>
    <w:p w14:paraId="42049644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5058B8A" w14:textId="77777777" w:rsidR="005C6FAF" w:rsidRPr="004D27B9" w:rsidRDefault="00FB5B68" w:rsidP="004D27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D27B9">
        <w:rPr>
          <w:rFonts w:ascii="TimesNewRomanPSMT" w:hAnsi="TimesNewRomanPSMT" w:cs="TimesNewRomanPSMT"/>
          <w:sz w:val="24"/>
          <w:szCs w:val="24"/>
        </w:rPr>
        <w:t>5</w:t>
      </w:r>
      <w:r w:rsidR="008C00E7" w:rsidRPr="004D27B9">
        <w:rPr>
          <w:rFonts w:ascii="TimesNewRomanPSMT" w:hAnsi="TimesNewRomanPSMT" w:cs="TimesNewRomanPSMT"/>
          <w:sz w:val="24"/>
          <w:szCs w:val="24"/>
        </w:rPr>
        <w:t xml:space="preserve"> −</w:t>
      </w:r>
      <w:r w:rsidR="009D6BB4" w:rsidRPr="004D27B9">
        <w:rPr>
          <w:rFonts w:ascii="TimesNewRomanPSMT" w:hAnsi="TimesNewRomanPSMT" w:cs="TimesNewRomanPSMT"/>
          <w:sz w:val="24"/>
          <w:szCs w:val="24"/>
        </w:rPr>
        <w:t xml:space="preserve"> </w:t>
      </w:r>
      <w:r w:rsidRPr="004D27B9">
        <w:rPr>
          <w:rFonts w:ascii="TimesNewRomanPSMT" w:hAnsi="TimesNewRomanPSMT" w:cs="TimesNewRomanPSMT"/>
          <w:sz w:val="24"/>
          <w:szCs w:val="24"/>
        </w:rPr>
        <w:t>6</w:t>
      </w:r>
      <w:r w:rsidR="009D6BB4" w:rsidRPr="004D27B9"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gramStart"/>
      <m:oMath>
        <m:r>
          <w:rPr>
            <w:rFonts w:ascii="Cambria Math" w:hAnsi="Cambria Math" w:cs="TimesNewRomanPSMT"/>
            <w:sz w:val="24"/>
            <w:szCs w:val="24"/>
          </w:rPr>
          <m:t>9-5)</m:t>
        </m:r>
      </m:oMath>
      <w:r w:rsidRPr="004D27B9">
        <w:rPr>
          <w:rFonts w:ascii="TimesNewRomanPS-BoldMT" w:hAnsi="TimesNewRomanPS-BoldMT" w:cs="TimesNewRomanPS-BoldMT"/>
          <w:bCs/>
          <w:sz w:val="24"/>
          <w:szCs w:val="24"/>
          <w:vertAlign w:val="superscript"/>
        </w:rPr>
        <w:t>2</w:t>
      </w:r>
      <w:proofErr w:type="gramEnd"/>
      <w:r w:rsidRPr="004D27B9">
        <w:rPr>
          <w:rFonts w:ascii="TimesNewRomanPS-BoldMT" w:hAnsi="TimesNewRomanPS-BoldMT" w:cs="TimesNewRomanPS-BoldMT"/>
          <w:bCs/>
          <w:sz w:val="24"/>
          <w:szCs w:val="24"/>
          <w:vertAlign w:val="superscript"/>
        </w:rPr>
        <w:t xml:space="preserve"> </w:t>
      </w:r>
      <w:r w:rsidRPr="004D27B9">
        <w:rPr>
          <w:rFonts w:ascii="TimesNewRomanPSMT" w:hAnsi="TimesNewRomanPSMT" w:cs="TimesNewRomanPSMT"/>
          <w:sz w:val="24"/>
          <w:szCs w:val="24"/>
        </w:rPr>
        <w:t xml:space="preserve"> + </w:t>
      </w:r>
      <w:r w:rsidR="008C00E7" w:rsidRPr="004D27B9">
        <w:rPr>
          <w:rFonts w:ascii="TimesNewRomanPSMT" w:hAnsi="TimesNewRomanPSMT" w:cs="TimesNewRomanPSMT"/>
          <w:sz w:val="24"/>
          <w:szCs w:val="24"/>
        </w:rPr>
        <w:t>2</w:t>
      </w:r>
      <w:r w:rsidR="00156579" w:rsidRPr="004D27B9">
        <w:rPr>
          <w:rFonts w:ascii="TimesNewRomanPSMT" w:hAnsi="TimesNewRomanPSMT" w:cs="TimesNewRomanPSMT"/>
          <w:sz w:val="24"/>
          <w:szCs w:val="24"/>
        </w:rPr>
        <w:t>8</w:t>
      </w:r>
      <w:r w:rsidR="008C00E7" w:rsidRPr="004D27B9">
        <w:rPr>
          <w:rFonts w:ascii="TimesNewRomanPSMT" w:hAnsi="TimesNewRomanPSMT" w:cs="TimesNewRomanPSMT"/>
          <w:sz w:val="24"/>
          <w:szCs w:val="24"/>
        </w:rPr>
        <w:t xml:space="preserve"> </w:t>
      </w:r>
      <w:r w:rsidR="00A027CC">
        <w:rPr>
          <w:position w:val="-11"/>
        </w:rPr>
        <w:pict w14:anchorId="3FEDC0C1">
          <v:shape id="_x0000_i1025" type="#_x0000_t75" style="width:9.35pt;height:16.6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C00E7&quot;/&gt;&lt;wsp:rsid wsp:val=&quot;000453F6&quot;/&gt;&lt;wsp:rsid wsp:val=&quot;00046115&quot;/&gt;&lt;wsp:rsid wsp:val=&quot;00096F1A&quot;/&gt;&lt;wsp:rsid wsp:val=&quot;000A00C7&quot;/&gt;&lt;wsp:rsid wsp:val=&quot;000B74EE&quot;/&gt;&lt;wsp:rsid wsp:val=&quot;000C07FE&quot;/&gt;&lt;wsp:rsid wsp:val=&quot;000E018F&quot;/&gt;&lt;wsp:rsid wsp:val=&quot;00156579&quot;/&gt;&lt;wsp:rsid wsp:val=&quot;001C067F&quot;/&gt;&lt;wsp:rsid wsp:val=&quot;001C0D95&quot;/&gt;&lt;wsp:rsid wsp:val=&quot;002477C5&quot;/&gt;&lt;wsp:rsid wsp:val=&quot;00273ADD&quot;/&gt;&lt;wsp:rsid wsp:val=&quot;002E2805&quot;/&gt;&lt;wsp:rsid wsp:val=&quot;002F0BCF&quot;/&gt;&lt;wsp:rsid wsp:val=&quot;003264D1&quot;/&gt;&lt;wsp:rsid wsp:val=&quot;00335103&quot;/&gt;&lt;wsp:rsid wsp:val=&quot;003A68DD&quot;/&gt;&lt;wsp:rsid wsp:val=&quot;003C3574&quot;/&gt;&lt;wsp:rsid wsp:val=&quot;003C3A2E&quot;/&gt;&lt;wsp:rsid wsp:val=&quot;003C4132&quot;/&gt;&lt;wsp:rsid wsp:val=&quot;003E6BC5&quot;/&gt;&lt;wsp:rsid wsp:val=&quot;004546B7&quot;/&gt;&lt;wsp:rsid wsp:val=&quot;00490E7B&quot;/&gt;&lt;wsp:rsid wsp:val=&quot;004941D7&quot;/&gt;&lt;wsp:rsid wsp:val=&quot;004D27B9&quot;/&gt;&lt;wsp:rsid wsp:val=&quot;005C6FAF&quot;/&gt;&lt;wsp:rsid wsp:val=&quot;005F14AA&quot;/&gt;&lt;wsp:rsid wsp:val=&quot;00601885&quot;/&gt;&lt;wsp:rsid wsp:val=&quot;00666A57&quot;/&gt;&lt;wsp:rsid wsp:val=&quot;00674797&quot;/&gt;&lt;wsp:rsid wsp:val=&quot;006E3738&quot;/&gt;&lt;wsp:rsid wsp:val=&quot;0085539D&quot;/&gt;&lt;wsp:rsid wsp:val=&quot;008910C9&quot;/&gt;&lt;wsp:rsid wsp:val=&quot;008C00E7&quot;/&gt;&lt;wsp:rsid wsp:val=&quot;00970A56&quot;/&gt;&lt;wsp:rsid wsp:val=&quot;009A3E29&quot;/&gt;&lt;wsp:rsid wsp:val=&quot;009D6BB4&quot;/&gt;&lt;wsp:rsid wsp:val=&quot;00A43B66&quot;/&gt;&lt;wsp:rsid wsp:val=&quot;00AD359C&quot;/&gt;&lt;wsp:rsid wsp:val=&quot;00B8141D&quot;/&gt;&lt;wsp:rsid wsp:val=&quot;00B84032&quot;/&gt;&lt;wsp:rsid wsp:val=&quot;00B90956&quot;/&gt;&lt;wsp:rsid wsp:val=&quot;00BA5ACF&quot;/&gt;&lt;wsp:rsid wsp:val=&quot;00BD22F3&quot;/&gt;&lt;wsp:rsid wsp:val=&quot;00BD6B24&quot;/&gt;&lt;wsp:rsid wsp:val=&quot;00C02992&quot;/&gt;&lt;wsp:rsid wsp:val=&quot;00C628B3&quot;/&gt;&lt;wsp:rsid wsp:val=&quot;00C70988&quot;/&gt;&lt;wsp:rsid wsp:val=&quot;00CF3D06&quot;/&gt;&lt;wsp:rsid wsp:val=&quot;00DA7268&quot;/&gt;&lt;wsp:rsid wsp:val=&quot;00DB6359&quot;/&gt;&lt;wsp:rsid wsp:val=&quot;00DC118F&quot;/&gt;&lt;wsp:rsid wsp:val=&quot;00DC61CF&quot;/&gt;&lt;wsp:rsid wsp:val=&quot;00DF1848&quot;/&gt;&lt;wsp:rsid wsp:val=&quot;00E05F77&quot;/&gt;&lt;wsp:rsid wsp:val=&quot;00E24142&quot;/&gt;&lt;wsp:rsid wsp:val=&quot;00E45FF8&quot;/&gt;&lt;wsp:rsid wsp:val=&quot;00F162D4&quot;/&gt;&lt;wsp:rsid wsp:val=&quot;00F432CC&quot;/&gt;&lt;wsp:rsid wsp:val=&quot;00F474BA&quot;/&gt;&lt;wsp:rsid wsp:val=&quot;00F60A9E&quot;/&gt;&lt;wsp:rsid wsp:val=&quot;00F61DF2&quot;/&gt;&lt;wsp:rsid wsp:val=&quot;00FB5B68&quot;/&gt;&lt;/wsp:rsids&gt;&lt;/w:docPr&gt;&lt;w:body&gt;&lt;w:p wsp:rsidR=&quot;00000000&quot; wsp:rsidRDefault=&quot;00DF1848&quot;&gt;&lt;m:oMathPara&gt;&lt;m:oMath&gt;&lt;m:r&gt;&lt;w:rPr&gt;&lt;w:rFonts w:ascii=&quot;Cambria Math&quot; w:h-ansi=&quot;Cambria Math&quot; w:cs=&quot;TimesNewRomanPSMT&quot;/&gt;&lt;wx:font wx:val=&quot;Cambria Math&quot;/&gt;&lt;w:i/&gt;&lt;w:sz w:val=&quot;24&quot;/&gt;&lt;w:sz-cs w:val=&quot;24&quot;/&gt;&lt;/w:rPr&gt;&lt;m:t&gt;Ã·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8C00E7" w:rsidRPr="004D27B9">
        <w:rPr>
          <w:rFonts w:ascii="Symbol" w:hAnsi="Symbol" w:cs="Symbol"/>
          <w:sz w:val="24"/>
          <w:szCs w:val="24"/>
        </w:rPr>
        <w:t></w:t>
      </w:r>
      <w:r w:rsidR="008C00E7" w:rsidRPr="004D27B9">
        <w:rPr>
          <w:rFonts w:ascii="TimesNewRomanPSMT" w:hAnsi="TimesNewRomanPSMT" w:cs="TimesNewRomanPSMT"/>
          <w:sz w:val="24"/>
          <w:szCs w:val="24"/>
        </w:rPr>
        <w:t xml:space="preserve">7 </w:t>
      </w:r>
      <w:r w:rsidRPr="004D27B9">
        <w:rPr>
          <w:rFonts w:ascii="TimesNewRomanPSMT" w:hAnsi="TimesNewRomanPSMT" w:cs="TimesNewRomanPSMT"/>
          <w:sz w:val="24"/>
          <w:szCs w:val="24"/>
        </w:rPr>
        <w:t>*</w:t>
      </w:r>
      <w:r w:rsidR="008C00E7" w:rsidRPr="004D27B9">
        <w:rPr>
          <w:rFonts w:ascii="TimesNewRomanPSMT" w:hAnsi="TimesNewRomanPSMT" w:cs="TimesNewRomanPSMT"/>
          <w:sz w:val="24"/>
          <w:szCs w:val="24"/>
        </w:rPr>
        <w:t xml:space="preserve"> 2</w:t>
      </w:r>
      <w:r w:rsidR="009D6BB4" w:rsidRPr="004D27B9">
        <w:rPr>
          <w:rFonts w:ascii="TimesNewRomanPSMT" w:hAnsi="TimesNewRomanPSMT" w:cs="TimesNewRomanPSMT"/>
          <w:sz w:val="24"/>
          <w:szCs w:val="24"/>
        </w:rPr>
        <w:tab/>
      </w:r>
    </w:p>
    <w:p w14:paraId="00C70900" w14:textId="77777777" w:rsidR="00C628B3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993BCF" w14:textId="77777777" w:rsidR="00412815" w:rsidRDefault="00C628B3" w:rsidP="00CB5D2C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Work:</w:t>
      </w:r>
      <w:r w:rsidR="00412815" w:rsidRPr="00412815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6EB0ECA2" w14:textId="76983A67" w:rsidR="00970A56" w:rsidRDefault="00412815" w:rsidP="00CB5D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 w:rsidRPr="00602355">
        <w:rPr>
          <w:rFonts w:ascii="TimesNewRomanPSMT" w:hAnsi="TimesNewRomanPSMT" w:cs="TimesNewRomanPSMT"/>
          <w:position w:val="-136"/>
          <w:sz w:val="24"/>
          <w:szCs w:val="24"/>
        </w:rPr>
        <w:object w:dxaOrig="2380" w:dyaOrig="2860" w14:anchorId="30443CFF">
          <v:shape id="_x0000_i1054" type="#_x0000_t75" style="width:119.35pt;height:143.35pt" o:ole="">
            <v:imagedata r:id="rId12" o:title=""/>
          </v:shape>
          <o:OLEObject Type="Embed" ProgID="Equation.DSMT4" ShapeID="_x0000_i1054" DrawAspect="Content" ObjectID="_1315084844" r:id="rId13"/>
        </w:object>
      </w:r>
    </w:p>
    <w:p w14:paraId="06909CC1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4DA552D" w14:textId="6129AE44" w:rsidR="000B74EE" w:rsidRDefault="00970A56" w:rsidP="00CB5D2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eastAsia="宋体" w:hAnsi="TimesNewRomanPSMT" w:cs="TimesNewRomanPSMT"/>
          <w:sz w:val="24"/>
          <w:szCs w:val="24"/>
        </w:rPr>
      </w:pPr>
      <w:r w:rsidRPr="00CB5D2C">
        <w:rPr>
          <w:rFonts w:ascii="TimesNewRomanPSMT" w:hAnsi="TimesNewRomanPSMT" w:cs="TimesNewRomanPSMT"/>
          <w:sz w:val="24"/>
          <w:szCs w:val="24"/>
          <w:highlight w:val="yellow"/>
        </w:rPr>
        <w:t>Answer:</w:t>
      </w:r>
      <w:r w:rsidR="00412815" w:rsidRPr="00CB5D2C">
        <w:rPr>
          <w:rFonts w:ascii="TimesNewRomanPSMT" w:hAnsi="TimesNewRomanPSMT" w:cs="TimesNewRomanPSMT"/>
          <w:sz w:val="24"/>
          <w:szCs w:val="24"/>
          <w:highlight w:val="yellow"/>
        </w:rPr>
        <w:tab/>
        <w:t>-83</w:t>
      </w:r>
    </w:p>
    <w:p w14:paraId="3AE65396" w14:textId="170F4950" w:rsidR="00FB5B68" w:rsidRPr="00602355" w:rsidRDefault="00FB5B68" w:rsidP="0041281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4"/>
          <w:szCs w:val="24"/>
        </w:rPr>
      </w:pPr>
    </w:p>
    <w:p w14:paraId="31218752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5128DB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</w:t>
      </w:r>
      <w:r w:rsidR="000B74EE">
        <w:rPr>
          <w:rFonts w:ascii="TimesNewRomanPSMT" w:hAnsi="TimesNewRomanPSMT" w:cs="TimesNewRomanPSMT"/>
          <w:sz w:val="24"/>
          <w:szCs w:val="24"/>
        </w:rPr>
        <w:t>6</w:t>
      </w:r>
      <w:r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ab/>
        <w:t>(</w:t>
      </w:r>
      <w:r>
        <w:rPr>
          <w:rFonts w:ascii="Symbol" w:hAnsi="Symbol" w:cs="Symbol"/>
          <w:sz w:val="24"/>
          <w:szCs w:val="24"/>
        </w:rPr>
        <w:t></w:t>
      </w:r>
      <w:r w:rsidR="00FB5B68">
        <w:rPr>
          <w:rFonts w:ascii="Symbol" w:hAnsi="Symbol" w:cs="Symbol"/>
          <w:sz w:val="24"/>
          <w:szCs w:val="24"/>
        </w:rPr>
        <w:t></w:t>
      </w:r>
      <w:r w:rsidR="00FB5B68">
        <w:rPr>
          <w:rFonts w:ascii="Symbol" w:hAnsi="Symbol" w:cs="Symbol"/>
          <w:sz w:val="24"/>
          <w:szCs w:val="24"/>
        </w:rPr>
        <w:t></w:t>
      </w:r>
      <w:r>
        <w:rPr>
          <w:rFonts w:ascii="TimesNewRomanPSMT" w:hAnsi="TimesNewRomanPSMT" w:cs="TimesNewRomanPSMT"/>
          <w:sz w:val="24"/>
          <w:szCs w:val="24"/>
        </w:rPr>
        <w:t xml:space="preserve">) 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 w:rsidR="00FB5B68">
        <w:rPr>
          <w:rFonts w:ascii="TimesNewRomanPSMT" w:hAnsi="TimesNewRomanPSMT" w:cs="TimesNewRomanPSMT"/>
          <w:sz w:val="24"/>
          <w:szCs w:val="24"/>
        </w:rPr>
        <w:t>4</w:t>
      </w:r>
      <w:r>
        <w:rPr>
          <w:rFonts w:ascii="TimesNewRomanPSMT" w:hAnsi="TimesNewRomanPSMT" w:cs="TimesNewRomanPSMT"/>
          <w:sz w:val="24"/>
          <w:szCs w:val="24"/>
        </w:rPr>
        <w:t xml:space="preserve"> (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 w:rsidR="00FB5B68">
        <w:rPr>
          <w:rFonts w:ascii="Symbol" w:hAnsi="Symbol" w:cs="Symbol"/>
          <w:sz w:val="24"/>
          <w:szCs w:val="24"/>
        </w:rPr>
        <w:t></w:t>
      </w:r>
      <w:r>
        <w:rPr>
          <w:rFonts w:ascii="TimesNewRomanPSMT" w:hAnsi="TimesNewRomanPSMT" w:cs="TimesNewRomanPSMT"/>
          <w:sz w:val="24"/>
          <w:szCs w:val="24"/>
        </w:rPr>
        <w:t xml:space="preserve">) 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 w:rsidR="00FB5B68">
        <w:rPr>
          <w:rFonts w:ascii="Symbol" w:hAnsi="Symbol" w:cs="Symbol"/>
          <w:sz w:val="24"/>
          <w:szCs w:val="24"/>
        </w:rPr>
        <w:t>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3A99521E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6F02CC8" w14:textId="77777777" w:rsidR="00970A56" w:rsidRDefault="00970A56" w:rsidP="00CB5D2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Work:</w:t>
      </w:r>
    </w:p>
    <w:p w14:paraId="66F2AD00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6E3C99F" w14:textId="14B2DB5B" w:rsidR="00970A56" w:rsidRDefault="00412815" w:rsidP="00CB5D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 w:rsidRPr="00412815">
        <w:rPr>
          <w:rFonts w:ascii="TimesNewRomanPSMT" w:hAnsi="TimesNewRomanPSMT" w:cs="TimesNewRomanPSMT"/>
          <w:position w:val="-76"/>
          <w:sz w:val="24"/>
          <w:szCs w:val="24"/>
        </w:rPr>
        <w:object w:dxaOrig="1900" w:dyaOrig="1700" w14:anchorId="731200BA">
          <v:shape id="_x0000_i1049" type="#_x0000_t75" style="width:95.35pt;height:85.35pt" o:ole="">
            <v:imagedata r:id="rId14" o:title=""/>
          </v:shape>
          <o:OLEObject Type="Embed" ProgID="Equation.DSMT4" ShapeID="_x0000_i1049" DrawAspect="Content" ObjectID="_1315084845" r:id="rId15"/>
        </w:objec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6BBA8C76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8E99B8A" w14:textId="3291F978" w:rsidR="00C628B3" w:rsidRDefault="00970A56" w:rsidP="00CB5D2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 w:rsidRPr="00CB5D2C">
        <w:rPr>
          <w:rFonts w:ascii="TimesNewRomanPSMT" w:hAnsi="TimesNewRomanPSMT" w:cs="TimesNewRomanPSMT"/>
          <w:sz w:val="24"/>
          <w:szCs w:val="24"/>
          <w:highlight w:val="yellow"/>
        </w:rPr>
        <w:t>Answer:</w:t>
      </w:r>
      <w:r w:rsidRPr="00CB5D2C">
        <w:rPr>
          <w:rFonts w:ascii="TimesNewRomanPSMT" w:hAnsi="TimesNewRomanPSMT" w:cs="TimesNewRomanPSMT"/>
          <w:sz w:val="24"/>
          <w:szCs w:val="24"/>
          <w:highlight w:val="yellow"/>
        </w:rPr>
        <w:tab/>
      </w:r>
      <w:r w:rsidR="00412815" w:rsidRPr="00CB5D2C">
        <w:rPr>
          <w:rFonts w:ascii="TimesNewRomanPSMT" w:hAnsi="TimesNewRomanPSMT" w:cs="TimesNewRomanPSMT"/>
          <w:sz w:val="24"/>
          <w:szCs w:val="24"/>
          <w:highlight w:val="yellow"/>
        </w:rPr>
        <w:t>-384</w:t>
      </w:r>
    </w:p>
    <w:p w14:paraId="4697279F" w14:textId="77777777" w:rsidR="00CB5D2C" w:rsidRDefault="00CB5D2C" w:rsidP="001C0D9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FD7EA96" w14:textId="77777777" w:rsidR="00CB5D2C" w:rsidRDefault="00CB5D2C" w:rsidP="001C0D9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94F3E95" w14:textId="77777777" w:rsidR="00CB5D2C" w:rsidRDefault="00CB5D2C" w:rsidP="001C0D9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500D566" w14:textId="77777777" w:rsidR="001C0D95" w:rsidRDefault="001C0D95" w:rsidP="001C0D9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Solve the following.</w:t>
      </w:r>
    </w:p>
    <w:p w14:paraId="4C0782D8" w14:textId="77777777" w:rsidR="003E6BC5" w:rsidRDefault="003E6BC5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7337BAC" w14:textId="77777777" w:rsidR="003E6BC5" w:rsidRPr="003E6BC5" w:rsidRDefault="005C6FAF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  <w:r>
        <w:rPr>
          <w:rFonts w:ascii="TimesNewRomanPSMT" w:hAnsi="TimesNewRomanPSMT" w:cs="TimesNewRomanPSMT"/>
          <w:sz w:val="24"/>
          <w:szCs w:val="24"/>
        </w:rPr>
        <w:t>1</w:t>
      </w:r>
      <w:r w:rsidR="000B74EE">
        <w:rPr>
          <w:rFonts w:ascii="TimesNewRomanPSMT" w:hAnsi="TimesNewRomanPSMT" w:cs="TimesNewRomanPSMT"/>
          <w:sz w:val="24"/>
          <w:szCs w:val="24"/>
        </w:rPr>
        <w:t>7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273ADD">
        <w:rPr>
          <w:rFonts w:ascii="TimesNewRomanPSMT" w:hAnsi="TimesNewRomanPSMT" w:cs="TimesNewRomanPSMT"/>
          <w:sz w:val="24"/>
          <w:szCs w:val="24"/>
        </w:rPr>
        <w:t xml:space="preserve">  </w:t>
      </w:r>
      <w:r w:rsidR="00273ADD">
        <w:rPr>
          <w:rFonts w:ascii="TimesNewRomanPSMT" w:hAnsi="TimesNewRomanPSMT" w:cs="TimesNewRomanPSMT"/>
          <w:sz w:val="24"/>
          <w:szCs w:val="24"/>
        </w:rPr>
        <w:tab/>
      </w:r>
      <w:r w:rsidR="00273ADD" w:rsidRPr="003E6BC5">
        <w:rPr>
          <w:rFonts w:ascii="TimesNewRomanPSMT" w:hAnsi="TimesNewRomanPSMT" w:cs="TimesNewRomanPSMT"/>
          <w:sz w:val="24"/>
          <w:szCs w:val="24"/>
          <w:u w:val="single"/>
        </w:rPr>
        <w:t>(-</w:t>
      </w:r>
      <w:r w:rsidR="00FB5B68">
        <w:rPr>
          <w:rFonts w:ascii="TimesNewRomanPSMT" w:hAnsi="TimesNewRomanPSMT" w:cs="TimesNewRomanPSMT"/>
          <w:sz w:val="24"/>
          <w:szCs w:val="24"/>
          <w:u w:val="single"/>
        </w:rPr>
        <w:t>4</w:t>
      </w:r>
      <w:r w:rsidR="00273ADD" w:rsidRPr="003E6BC5">
        <w:rPr>
          <w:rFonts w:ascii="TimesNewRomanPSMT" w:hAnsi="TimesNewRomanPSMT" w:cs="TimesNewRomanPSMT"/>
          <w:sz w:val="24"/>
          <w:szCs w:val="24"/>
          <w:u w:val="single"/>
        </w:rPr>
        <w:t>) x (-</w:t>
      </w:r>
      <w:r w:rsidR="00FB5B68">
        <w:rPr>
          <w:rFonts w:ascii="TimesNewRomanPSMT" w:hAnsi="TimesNewRomanPSMT" w:cs="TimesNewRomanPSMT"/>
          <w:sz w:val="24"/>
          <w:szCs w:val="24"/>
          <w:u w:val="single"/>
        </w:rPr>
        <w:t>1</w:t>
      </w:r>
      <w:r>
        <w:rPr>
          <w:rFonts w:ascii="TimesNewRomanPSMT" w:hAnsi="TimesNewRomanPSMT" w:cs="TimesNewRomanPSMT"/>
          <w:sz w:val="24"/>
          <w:szCs w:val="24"/>
          <w:u w:val="single"/>
        </w:rPr>
        <w:t>5</w:t>
      </w:r>
      <w:r w:rsidR="00273ADD" w:rsidRPr="003E6BC5">
        <w:rPr>
          <w:rFonts w:ascii="TimesNewRomanPSMT" w:hAnsi="TimesNewRomanPSMT" w:cs="TimesNewRomanPSMT"/>
          <w:sz w:val="24"/>
          <w:szCs w:val="24"/>
          <w:u w:val="single"/>
        </w:rPr>
        <w:t xml:space="preserve">) x </w:t>
      </w:r>
      <w:r w:rsidR="00FB5B68">
        <w:rPr>
          <w:rFonts w:ascii="TimesNewRomanPSMT" w:hAnsi="TimesNewRomanPSMT" w:cs="TimesNewRomanPSMT"/>
          <w:sz w:val="24"/>
          <w:szCs w:val="24"/>
          <w:u w:val="single"/>
        </w:rPr>
        <w:t>4</w:t>
      </w:r>
    </w:p>
    <w:p w14:paraId="74F0543B" w14:textId="3F5AAA2B" w:rsidR="004D27B9" w:rsidRDefault="00273ADD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3E6BC5">
        <w:rPr>
          <w:rFonts w:ascii="TimesNewRomanPSMT" w:hAnsi="TimesNewRomanPSMT" w:cs="TimesNewRomanPSMT"/>
          <w:sz w:val="24"/>
          <w:szCs w:val="24"/>
        </w:rPr>
        <w:tab/>
        <w:t xml:space="preserve">   </w:t>
      </w:r>
      <w:r w:rsidR="008C00E7">
        <w:rPr>
          <w:rFonts w:ascii="TimesNewRomanPSMT" w:hAnsi="TimesNewRomanPSMT" w:cs="TimesNewRomanPSMT"/>
          <w:sz w:val="24"/>
          <w:szCs w:val="24"/>
        </w:rPr>
        <w:t>(-</w:t>
      </w:r>
      <w:r w:rsidR="00FB5B68">
        <w:rPr>
          <w:rFonts w:ascii="TimesNewRomanPSMT" w:hAnsi="TimesNewRomanPSMT" w:cs="TimesNewRomanPSMT"/>
          <w:sz w:val="24"/>
          <w:szCs w:val="24"/>
        </w:rPr>
        <w:t>6</w:t>
      </w:r>
      <w:r w:rsidR="008C00E7">
        <w:rPr>
          <w:rFonts w:ascii="TimesNewRomanPSMT" w:hAnsi="TimesNewRomanPSMT" w:cs="TimesNewRomanPSMT"/>
          <w:sz w:val="24"/>
          <w:szCs w:val="24"/>
        </w:rPr>
        <w:t xml:space="preserve">) x </w:t>
      </w:r>
      <w:r w:rsidR="00FB5B68">
        <w:rPr>
          <w:rFonts w:ascii="TimesNewRomanPSMT" w:hAnsi="TimesNewRomanPSMT" w:cs="TimesNewRomanPSMT"/>
          <w:sz w:val="24"/>
          <w:szCs w:val="24"/>
        </w:rPr>
        <w:t>10</w:t>
      </w:r>
    </w:p>
    <w:p w14:paraId="42DC58A4" w14:textId="77777777" w:rsidR="004D27B9" w:rsidRDefault="004D27B9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A415323" w14:textId="77777777" w:rsidR="00970A56" w:rsidRDefault="00C628B3" w:rsidP="00CB5D2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Work:</w:t>
      </w:r>
    </w:p>
    <w:p w14:paraId="571F2B19" w14:textId="6A0783EA" w:rsidR="00970A56" w:rsidRDefault="00412815" w:rsidP="00CB5D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 w:rsidRPr="00412815">
        <w:rPr>
          <w:rFonts w:ascii="TimesNewRomanPSMT" w:hAnsi="TimesNewRomanPSMT" w:cs="TimesNewRomanPSMT"/>
          <w:position w:val="-106"/>
          <w:sz w:val="24"/>
          <w:szCs w:val="24"/>
        </w:rPr>
        <w:object w:dxaOrig="1540" w:dyaOrig="2240" w14:anchorId="6CE00AB4">
          <v:shape id="_x0000_i1057" type="#_x0000_t75" style="width:77.35pt;height:112pt" o:ole="">
            <v:imagedata r:id="rId16" o:title=""/>
          </v:shape>
          <o:OLEObject Type="Embed" ProgID="Equation.DSMT4" ShapeID="_x0000_i1057" DrawAspect="Content" ObjectID="_1315084846" r:id="rId17"/>
        </w:objec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79F2A1D3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3E6F565" w14:textId="77777777" w:rsidR="00412815" w:rsidRDefault="00412815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371E66" w14:textId="143D6F63" w:rsidR="00C628B3" w:rsidRDefault="00970A56" w:rsidP="00CB5D2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Answer:</w:t>
      </w:r>
      <w:r w:rsidR="00412815">
        <w:rPr>
          <w:rFonts w:ascii="TimesNewRomanPSMT" w:hAnsi="TimesNewRomanPSMT" w:cs="TimesNewRomanPSMT"/>
          <w:sz w:val="24"/>
          <w:szCs w:val="24"/>
        </w:rPr>
        <w:tab/>
      </w:r>
      <w:r w:rsidR="00412815" w:rsidRPr="00304607">
        <w:rPr>
          <w:rFonts w:ascii="TimesNewRomanPSMT" w:hAnsi="TimesNewRomanPSMT" w:cs="TimesNewRomanPSMT"/>
          <w:sz w:val="24"/>
          <w:szCs w:val="24"/>
          <w:highlight w:val="yellow"/>
        </w:rPr>
        <w:t>-4</w:t>
      </w:r>
    </w:p>
    <w:p w14:paraId="0A3E8C12" w14:textId="77777777" w:rsidR="00A700A9" w:rsidRDefault="00A700A9" w:rsidP="00CB5D2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19962DE9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6C0B0D" w14:textId="77777777" w:rsidR="008C00E7" w:rsidRDefault="003E6BC5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</w:t>
      </w:r>
      <w:r w:rsidR="000B74EE">
        <w:rPr>
          <w:rFonts w:ascii="TimesNewRomanPSMT" w:hAnsi="TimesNewRomanPSMT" w:cs="TimesNewRomanPSMT"/>
          <w:sz w:val="24"/>
          <w:szCs w:val="24"/>
        </w:rPr>
        <w:t>8</w:t>
      </w:r>
      <w:r w:rsidR="008C00E7" w:rsidRPr="00273ADD">
        <w:rPr>
          <w:rFonts w:ascii="TimesNewRomanPSMT" w:hAnsi="TimesNewRomanPSMT" w:cs="TimesNewRomanPSMT"/>
          <w:sz w:val="24"/>
          <w:szCs w:val="24"/>
        </w:rPr>
        <w:t xml:space="preserve">. </w:t>
      </w:r>
      <w:r w:rsidR="00273ADD">
        <w:rPr>
          <w:rFonts w:ascii="TimesNewRomanPSMT" w:hAnsi="TimesNewRomanPSMT" w:cs="TimesNewRomanPSMT"/>
          <w:sz w:val="24"/>
          <w:szCs w:val="24"/>
        </w:rPr>
        <w:tab/>
      </w:r>
      <w:r w:rsidR="008C00E7" w:rsidRPr="00273ADD">
        <w:rPr>
          <w:rFonts w:ascii="TimesNewRomanPSMT" w:hAnsi="TimesNewRomanPSMT" w:cs="TimesNewRomanPSMT"/>
          <w:sz w:val="24"/>
          <w:szCs w:val="24"/>
        </w:rPr>
        <w:t>(</w:t>
      </w:r>
      <w:r w:rsidR="00FB5B68">
        <w:rPr>
          <w:rFonts w:ascii="TimesNewRomanPSMT" w:hAnsi="TimesNewRomanPSMT" w:cs="TimesNewRomanPSMT"/>
          <w:sz w:val="24"/>
          <w:szCs w:val="24"/>
        </w:rPr>
        <w:t>7</w:t>
      </w:r>
      <w:r w:rsidR="008C00E7" w:rsidRPr="00273ADD">
        <w:rPr>
          <w:rFonts w:ascii="TimesNewRomanPSMT" w:hAnsi="TimesNewRomanPSMT" w:cs="TimesNewRomanPSMT"/>
          <w:sz w:val="24"/>
          <w:szCs w:val="24"/>
        </w:rPr>
        <w:t xml:space="preserve"> – </w:t>
      </w:r>
      <w:r w:rsidR="00FB5B68">
        <w:rPr>
          <w:rFonts w:ascii="TimesNewRomanPSMT" w:hAnsi="TimesNewRomanPSMT" w:cs="TimesNewRomanPSMT"/>
          <w:sz w:val="24"/>
          <w:szCs w:val="24"/>
        </w:rPr>
        <w:t>13</w:t>
      </w:r>
      <w:r w:rsidR="008C00E7" w:rsidRPr="00273ADD">
        <w:rPr>
          <w:rFonts w:ascii="TimesNewRomanPSMT" w:hAnsi="TimesNewRomanPSMT" w:cs="TimesNewRomanPSMT"/>
          <w:sz w:val="24"/>
          <w:szCs w:val="24"/>
        </w:rPr>
        <w:t xml:space="preserve">) </w:t>
      </w:r>
      <m:oMath>
        <m:r>
          <w:rPr>
            <w:rFonts w:ascii="Cambria Math" w:hAnsi="Cambria Math" w:cs="TimesNewRomanPSMT"/>
            <w:sz w:val="24"/>
            <w:szCs w:val="24"/>
          </w:rPr>
          <m:t>+ 6(</m:t>
        </m:r>
        <m:sSup>
          <m:sSupPr>
            <m:ctrlPr>
              <w:rPr>
                <w:rFonts w:ascii="Cambria Math" w:hAnsi="Cambria Math" w:cs="TimesNewRomanPSMT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3-7)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2</m:t>
            </m:r>
          </m:sup>
        </m:sSup>
      </m:oMath>
      <w:r w:rsidR="008C00E7" w:rsidRPr="00273ADD">
        <w:rPr>
          <w:rFonts w:ascii="TimesNewRomanPS-BoldMT" w:hAnsi="TimesNewRomanPS-BoldMT" w:cs="TimesNewRomanPS-BoldMT"/>
          <w:bCs/>
          <w:sz w:val="24"/>
          <w:szCs w:val="24"/>
        </w:rPr>
        <w:t xml:space="preserve">+ </w:t>
      </w:r>
      <w:r w:rsidR="00FB5B68">
        <w:rPr>
          <w:rFonts w:ascii="TimesNewRomanPS-BoldMT" w:hAnsi="TimesNewRomanPS-BoldMT" w:cs="TimesNewRomanPS-BoldMT"/>
          <w:bCs/>
          <w:sz w:val="24"/>
          <w:szCs w:val="24"/>
        </w:rPr>
        <w:t>24</w:t>
      </w:r>
      <w:r w:rsidR="008C00E7" w:rsidRPr="00273ADD">
        <w:rPr>
          <w:rFonts w:ascii="TimesNewRomanPSMT" w:hAnsi="TimesNewRomanPSMT" w:cs="TimesNewRomanPSMT"/>
          <w:sz w:val="24"/>
          <w:szCs w:val="24"/>
        </w:rPr>
        <w:t xml:space="preserve"> </w:t>
      </w:r>
      <w:r w:rsidR="00273ADD">
        <w:rPr>
          <w:rFonts w:ascii="Times New Roman" w:hAnsi="Times New Roman"/>
          <w:sz w:val="24"/>
          <w:szCs w:val="24"/>
        </w:rPr>
        <w:t>÷</w:t>
      </w:r>
      <w:r w:rsidR="008C00E7" w:rsidRPr="00273ADD">
        <w:rPr>
          <w:rFonts w:ascii="Symbol" w:hAnsi="Symbol" w:cs="Symbol"/>
          <w:sz w:val="24"/>
          <w:szCs w:val="24"/>
        </w:rPr>
        <w:t></w:t>
      </w:r>
      <w:r w:rsidR="00FB5B68">
        <w:rPr>
          <w:rFonts w:ascii="TimesNewRomanPSMT" w:hAnsi="TimesNewRomanPSMT" w:cs="TimesNewRomanPSMT"/>
          <w:sz w:val="24"/>
          <w:szCs w:val="24"/>
        </w:rPr>
        <w:t>4 *2</w:t>
      </w:r>
    </w:p>
    <w:p w14:paraId="18F0CF89" w14:textId="77777777" w:rsidR="00C628B3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567E21" w14:textId="77777777" w:rsidR="00C628B3" w:rsidRDefault="00C628B3" w:rsidP="00CB5D2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Work:</w:t>
      </w:r>
    </w:p>
    <w:p w14:paraId="1A62BD99" w14:textId="54773319" w:rsidR="00970A56" w:rsidRDefault="00CB5D2C" w:rsidP="00CB5D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 w:rsidRPr="00CB5D2C">
        <w:rPr>
          <w:rFonts w:ascii="TimesNewRomanPSMT" w:hAnsi="TimesNewRomanPSMT" w:cs="TimesNewRomanPSMT"/>
          <w:position w:val="-148"/>
          <w:sz w:val="24"/>
          <w:szCs w:val="24"/>
        </w:rPr>
        <w:object w:dxaOrig="2960" w:dyaOrig="3240" w14:anchorId="1E60E1A9">
          <v:shape id="_x0000_i1061" type="#_x0000_t75" style="width:148pt;height:162pt" o:ole="">
            <v:imagedata r:id="rId18" o:title=""/>
          </v:shape>
          <o:OLEObject Type="Embed" ProgID="Equation.DSMT4" ShapeID="_x0000_i1061" DrawAspect="Content" ObjectID="_1315084847" r:id="rId19"/>
        </w:object>
      </w:r>
      <w:r w:rsidR="00412815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91047E2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A296DF" w14:textId="7BF0325A" w:rsidR="00970A56" w:rsidRPr="00970A56" w:rsidRDefault="00970A56" w:rsidP="00CB5D2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  <w:u w:val="thick"/>
        </w:rPr>
      </w:pPr>
      <w:r>
        <w:rPr>
          <w:rFonts w:ascii="TimesNewRomanPSMT" w:hAnsi="TimesNewRomanPSMT" w:cs="TimesNewRomanPSMT"/>
          <w:sz w:val="24"/>
          <w:szCs w:val="24"/>
        </w:rPr>
        <w:t>Answer:</w:t>
      </w:r>
      <w:r>
        <w:rPr>
          <w:rFonts w:ascii="TimesNewRomanPSMT" w:hAnsi="TimesNewRomanPSMT" w:cs="TimesNewRomanPSMT"/>
          <w:sz w:val="24"/>
          <w:szCs w:val="24"/>
        </w:rPr>
        <w:tab/>
      </w:r>
      <w:r w:rsidR="00CB5D2C" w:rsidRPr="00304607">
        <w:rPr>
          <w:rFonts w:ascii="TimesNewRomanPSMT" w:hAnsi="TimesNewRomanPSMT" w:cs="TimesNewRomanPSMT"/>
          <w:sz w:val="24"/>
          <w:szCs w:val="24"/>
          <w:highlight w:val="yellow"/>
        </w:rPr>
        <w:t>102</w:t>
      </w:r>
    </w:p>
    <w:p w14:paraId="5882C6D2" w14:textId="77777777" w:rsidR="00C628B3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594683E" w14:textId="77777777" w:rsidR="00C628B3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904E7D" w14:textId="77777777" w:rsidR="00A700A9" w:rsidRDefault="00A700A9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96FF49B" w14:textId="77777777" w:rsidR="00C628B3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D76F7B8" w14:textId="3EA0CDA1" w:rsidR="00C628B3" w:rsidRPr="00491528" w:rsidRDefault="000B74EE" w:rsidP="008C00E7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19</w:t>
      </w:r>
      <w:r w:rsidRPr="009D6BB4"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     </w:t>
      </w:r>
      <m:oMath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(991)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0</m:t>
            </m:r>
          </m:sup>
        </m:sSup>
      </m:oMath>
      <w:r>
        <w:rPr>
          <w:rFonts w:ascii="TimesNewRomanPSMT" w:eastAsia="宋体" w:hAnsi="TimesNewRomanPSMT" w:cs="TimesNewRomanPSMT"/>
          <w:sz w:val="24"/>
          <w:szCs w:val="24"/>
        </w:rPr>
        <w:tab/>
      </w:r>
      <w:r w:rsidR="00491528">
        <w:rPr>
          <w:rFonts w:ascii="TimesNewRomanPSMT" w:eastAsia="宋体" w:hAnsi="TimesNewRomanPSMT" w:cs="TimesNewRomanPSMT"/>
          <w:sz w:val="24"/>
          <w:szCs w:val="24"/>
        </w:rPr>
        <w:tab/>
      </w:r>
      <w:r w:rsidR="00491528" w:rsidRPr="00491528">
        <w:rPr>
          <w:rFonts w:ascii="TimesNewRomanPSMT" w:eastAsia="宋体" w:hAnsi="TimesNewRomanPSMT" w:cs="TimesNewRomanPSMT"/>
          <w:sz w:val="24"/>
          <w:szCs w:val="24"/>
          <w:highlight w:val="yellow"/>
        </w:rPr>
        <w:t>1</w:t>
      </w:r>
    </w:p>
    <w:p w14:paraId="580A3C36" w14:textId="39FD73A1" w:rsidR="00273ADD" w:rsidRDefault="00491528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</w:p>
    <w:p w14:paraId="030B1E31" w14:textId="77777777" w:rsidR="002E2805" w:rsidRDefault="002E2805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C91FB77" w14:textId="77777777" w:rsidR="003A68DD" w:rsidRDefault="00A027CC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zh-CN"/>
        </w:rPr>
        <w:pict w14:anchorId="1F087DDD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67.5pt;margin-top:2.95pt;width:.5pt;height:36.5pt;z-index:251658240" o:connectortype="straight"/>
        </w:pict>
      </w:r>
      <w:r>
        <w:rPr>
          <w:rFonts w:ascii="TimesNewRomanPSMT" w:hAnsi="TimesNewRomanPSMT" w:cs="TimesNewRomanPSMT"/>
          <w:noProof/>
          <w:sz w:val="24"/>
          <w:szCs w:val="24"/>
          <w:lang w:eastAsia="zh-CN"/>
        </w:rPr>
        <w:pict w14:anchorId="23D14148">
          <v:shape id="_x0000_s1026" type="#_x0000_t32" style="position:absolute;margin-left:44pt;margin-top:2.95pt;width:.5pt;height:36.5pt;z-index:251657216" o:connectortype="straight"/>
        </w:pict>
      </w:r>
      <w:r w:rsidR="005F14AA">
        <w:rPr>
          <w:rFonts w:ascii="TimesNewRomanPSMT" w:hAnsi="TimesNewRomanPSMT" w:cs="TimesNewRomanPSMT"/>
          <w:sz w:val="24"/>
          <w:szCs w:val="24"/>
        </w:rPr>
        <w:t xml:space="preserve">20. </w:t>
      </w:r>
    </w:p>
    <w:p w14:paraId="4F22D5F7" w14:textId="14AB63A9" w:rsidR="00491528" w:rsidRDefault="00FB5B68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-23</w:t>
      </w:r>
      <w:r w:rsidR="00970A56">
        <w:rPr>
          <w:rFonts w:ascii="TimesNewRomanPSMT" w:hAnsi="TimesNewRomanPSMT" w:cs="TimesNewRomanPSMT"/>
          <w:sz w:val="24"/>
          <w:szCs w:val="24"/>
        </w:rPr>
        <w:tab/>
      </w:r>
      <w:r w:rsidR="00491528">
        <w:rPr>
          <w:rFonts w:ascii="TimesNewRomanPSMT" w:hAnsi="TimesNewRomanPSMT" w:cs="TimesNewRomanPSMT"/>
          <w:sz w:val="24"/>
          <w:szCs w:val="24"/>
        </w:rPr>
        <w:t xml:space="preserve">   </w:t>
      </w:r>
      <w:r w:rsidR="00491528">
        <w:rPr>
          <w:rFonts w:ascii="TimesNewRomanPSMT" w:hAnsi="TimesNewRomanPSMT" w:cs="TimesNewRomanPSMT"/>
          <w:sz w:val="24"/>
          <w:szCs w:val="24"/>
        </w:rPr>
        <w:tab/>
      </w:r>
      <w:r w:rsidR="00491528" w:rsidRPr="00491528">
        <w:rPr>
          <w:rFonts w:ascii="TimesNewRomanPSMT" w:hAnsi="TimesNewRomanPSMT" w:cs="TimesNewRomanPSMT"/>
          <w:sz w:val="24"/>
          <w:szCs w:val="24"/>
          <w:highlight w:val="yellow"/>
        </w:rPr>
        <w:t>23</w:t>
      </w:r>
    </w:p>
    <w:p w14:paraId="6768F0E0" w14:textId="06775307" w:rsidR="00F474BA" w:rsidRP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thick"/>
        </w:rPr>
      </w:pPr>
      <w:r>
        <w:rPr>
          <w:rFonts w:ascii="TimesNewRomanPSMT" w:hAnsi="TimesNewRomanPSMT" w:cs="TimesNewRomanPSMT"/>
          <w:sz w:val="24"/>
          <w:szCs w:val="24"/>
        </w:rPr>
        <w:tab/>
      </w:r>
    </w:p>
    <w:sectPr w:rsidR="00F474BA" w:rsidRPr="00970A56" w:rsidSect="0067479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B814C65" w14:textId="77777777" w:rsidR="00304607" w:rsidRDefault="00304607" w:rsidP="00B8141D">
      <w:pPr>
        <w:spacing w:after="0" w:line="240" w:lineRule="auto"/>
      </w:pPr>
      <w:r>
        <w:separator/>
      </w:r>
    </w:p>
  </w:endnote>
  <w:endnote w:type="continuationSeparator" w:id="0">
    <w:p w14:paraId="7A0FF0B5" w14:textId="77777777" w:rsidR="00304607" w:rsidRDefault="00304607" w:rsidP="00B8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F4B67" w14:textId="77777777" w:rsidR="00304607" w:rsidRDefault="0030460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D7416">
      <w:rPr>
        <w:noProof/>
      </w:rPr>
      <w:t>2</w:t>
    </w:r>
    <w:r>
      <w:rPr>
        <w:noProof/>
      </w:rPr>
      <w:fldChar w:fldCharType="end"/>
    </w:r>
  </w:p>
  <w:p w14:paraId="437C7D18" w14:textId="77777777" w:rsidR="00304607" w:rsidRDefault="003046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DC23143" w14:textId="77777777" w:rsidR="00304607" w:rsidRDefault="00304607" w:rsidP="00B8141D">
      <w:pPr>
        <w:spacing w:after="0" w:line="240" w:lineRule="auto"/>
      </w:pPr>
      <w:r>
        <w:separator/>
      </w:r>
    </w:p>
  </w:footnote>
  <w:footnote w:type="continuationSeparator" w:id="0">
    <w:p w14:paraId="30D3FB0D" w14:textId="77777777" w:rsidR="00304607" w:rsidRDefault="00304607" w:rsidP="00B81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F4ED1" w14:textId="1C58939F" w:rsidR="00AF4221" w:rsidRDefault="00AF4221" w:rsidP="00AF4221">
    <w:pPr>
      <w:pStyle w:val="Header"/>
      <w:jc w:val="right"/>
    </w:pPr>
    <w:r>
      <w:t>Nick Gallimore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6E0564E"/>
    <w:multiLevelType w:val="hybridMultilevel"/>
    <w:tmpl w:val="7AF2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573F3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5C15176"/>
    <w:multiLevelType w:val="hybridMultilevel"/>
    <w:tmpl w:val="4F4ED948"/>
    <w:lvl w:ilvl="0" w:tplc="EC701508">
      <w:start w:val="1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B34552"/>
    <w:multiLevelType w:val="hybridMultilevel"/>
    <w:tmpl w:val="60B2E242"/>
    <w:lvl w:ilvl="0" w:tplc="D8361B1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91A3E"/>
    <w:multiLevelType w:val="hybridMultilevel"/>
    <w:tmpl w:val="CFFC9A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35738D"/>
    <w:multiLevelType w:val="hybridMultilevel"/>
    <w:tmpl w:val="8FC4B4D8"/>
    <w:lvl w:ilvl="0" w:tplc="11F2E534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7E26FD"/>
    <w:multiLevelType w:val="hybridMultilevel"/>
    <w:tmpl w:val="0128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67B"/>
    <w:rsid w:val="0002567B"/>
    <w:rsid w:val="000453F6"/>
    <w:rsid w:val="00046115"/>
    <w:rsid w:val="00096F1A"/>
    <w:rsid w:val="000A00C7"/>
    <w:rsid w:val="000B74EE"/>
    <w:rsid w:val="000C07FE"/>
    <w:rsid w:val="000E018F"/>
    <w:rsid w:val="0011278A"/>
    <w:rsid w:val="00156579"/>
    <w:rsid w:val="001C067F"/>
    <w:rsid w:val="001C0D95"/>
    <w:rsid w:val="00241B3F"/>
    <w:rsid w:val="002477C5"/>
    <w:rsid w:val="00273ADD"/>
    <w:rsid w:val="002E2805"/>
    <w:rsid w:val="002F0BCF"/>
    <w:rsid w:val="00304607"/>
    <w:rsid w:val="003264D1"/>
    <w:rsid w:val="00335103"/>
    <w:rsid w:val="0033643F"/>
    <w:rsid w:val="003A68DD"/>
    <w:rsid w:val="003C3574"/>
    <w:rsid w:val="003C3A2E"/>
    <w:rsid w:val="003C4132"/>
    <w:rsid w:val="003E6BC5"/>
    <w:rsid w:val="00412815"/>
    <w:rsid w:val="004546B7"/>
    <w:rsid w:val="00490E7B"/>
    <w:rsid w:val="00491528"/>
    <w:rsid w:val="004941D7"/>
    <w:rsid w:val="004D27B9"/>
    <w:rsid w:val="004D7416"/>
    <w:rsid w:val="005C6FAF"/>
    <w:rsid w:val="005F14AA"/>
    <w:rsid w:val="00601885"/>
    <w:rsid w:val="00602355"/>
    <w:rsid w:val="00666A57"/>
    <w:rsid w:val="00674797"/>
    <w:rsid w:val="006E3738"/>
    <w:rsid w:val="0085539D"/>
    <w:rsid w:val="008910C9"/>
    <w:rsid w:val="008C00E7"/>
    <w:rsid w:val="00970A56"/>
    <w:rsid w:val="009A3E29"/>
    <w:rsid w:val="009D6BB4"/>
    <w:rsid w:val="00A027CC"/>
    <w:rsid w:val="00A43B66"/>
    <w:rsid w:val="00A700A9"/>
    <w:rsid w:val="00AD359C"/>
    <w:rsid w:val="00AF4221"/>
    <w:rsid w:val="00B518A4"/>
    <w:rsid w:val="00B8141D"/>
    <w:rsid w:val="00B84032"/>
    <w:rsid w:val="00B90956"/>
    <w:rsid w:val="00BA3078"/>
    <w:rsid w:val="00BA5ACF"/>
    <w:rsid w:val="00BB5DCA"/>
    <w:rsid w:val="00BD22F3"/>
    <w:rsid w:val="00BD6B24"/>
    <w:rsid w:val="00C02992"/>
    <w:rsid w:val="00C628B3"/>
    <w:rsid w:val="00C70988"/>
    <w:rsid w:val="00CB5D2C"/>
    <w:rsid w:val="00CF3D06"/>
    <w:rsid w:val="00DA7268"/>
    <w:rsid w:val="00DB6359"/>
    <w:rsid w:val="00DC118F"/>
    <w:rsid w:val="00DC61CF"/>
    <w:rsid w:val="00E05F77"/>
    <w:rsid w:val="00E24142"/>
    <w:rsid w:val="00E45FF8"/>
    <w:rsid w:val="00E67725"/>
    <w:rsid w:val="00F162D4"/>
    <w:rsid w:val="00F432CC"/>
    <w:rsid w:val="00F4696F"/>
    <w:rsid w:val="00F474BA"/>
    <w:rsid w:val="00F60A9E"/>
    <w:rsid w:val="00F61DF2"/>
    <w:rsid w:val="00FB5B68"/>
    <w:rsid w:val="00F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  <w14:docId w14:val="5174C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C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1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1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41D"/>
  </w:style>
  <w:style w:type="paragraph" w:styleId="Footer">
    <w:name w:val="footer"/>
    <w:basedOn w:val="Normal"/>
    <w:link w:val="FooterChar"/>
    <w:uiPriority w:val="99"/>
    <w:unhideWhenUsed/>
    <w:rsid w:val="00B81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1D"/>
  </w:style>
  <w:style w:type="numbering" w:customStyle="1" w:styleId="Style1">
    <w:name w:val="Style1"/>
    <w:uiPriority w:val="99"/>
    <w:rsid w:val="000B74EE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png"/><Relationship Id="rId12" Type="http://schemas.openxmlformats.org/officeDocument/2006/relationships/image" Target="media/image3.emf"/><Relationship Id="rId13" Type="http://schemas.openxmlformats.org/officeDocument/2006/relationships/oleObject" Target="embeddings/oleObject2.bin"/><Relationship Id="rId14" Type="http://schemas.openxmlformats.org/officeDocument/2006/relationships/image" Target="media/image4.emf"/><Relationship Id="rId15" Type="http://schemas.openxmlformats.org/officeDocument/2006/relationships/oleObject" Target="embeddings/oleObject3.bin"/><Relationship Id="rId16" Type="http://schemas.openxmlformats.org/officeDocument/2006/relationships/image" Target="media/image5.emf"/><Relationship Id="rId17" Type="http://schemas.openxmlformats.org/officeDocument/2006/relationships/oleObject" Target="embeddings/oleObject4.bin"/><Relationship Id="rId18" Type="http://schemas.openxmlformats.org/officeDocument/2006/relationships/image" Target="media/image6.emf"/><Relationship Id="rId1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ffin\Documents\Terry\E-3%20Fall%202013\Homework%20Fall%202013\MATH%20E-3%20Assignment%202%20Fall%20201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14FA1-5DF3-4242-998F-0D3DA3B3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\Users\griffin\Documents\Terry\E-3 Fall 2013\Homework Fall 2013\MATH E-3 Assignment 2 Fall 2013.dot</Template>
  <TotalTime>1</TotalTime>
  <Pages>4</Pages>
  <Words>314</Words>
  <Characters>1795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griffin</dc:creator>
  <cp:lastModifiedBy>Nick Gallimore</cp:lastModifiedBy>
  <cp:revision>2</cp:revision>
  <cp:lastPrinted>2013-09-21T04:32:00Z</cp:lastPrinted>
  <dcterms:created xsi:type="dcterms:W3CDTF">2013-09-21T04:33:00Z</dcterms:created>
  <dcterms:modified xsi:type="dcterms:W3CDTF">2013-09-21T04:33:00Z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