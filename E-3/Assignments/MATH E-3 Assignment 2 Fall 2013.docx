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98699E8" w14:textId="77777777" w:rsidR="00335103" w:rsidRPr="00335103" w:rsidRDefault="008C00E7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 w:rsidRPr="00335103"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MATH E-3: Assignment </w:t>
      </w:r>
      <w:r w:rsidR="00C70988">
        <w:rPr>
          <w:rFonts w:ascii="TimesNewRomanPS-BoldMT" w:hAnsi="TimesNewRomanPS-BoldMT" w:cs="TimesNewRomanPS-BoldMT"/>
          <w:b/>
          <w:bCs/>
          <w:sz w:val="32"/>
          <w:szCs w:val="32"/>
        </w:rPr>
        <w:t>2</w:t>
      </w:r>
    </w:p>
    <w:p w14:paraId="2BCB3213" w14:textId="77777777" w:rsidR="00335103" w:rsidRDefault="00335103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D4CBFBF" w14:textId="77777777" w:rsidR="00335103" w:rsidRDefault="002477C5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What set(s) of numbers do the following belong to (real, rational, irrational</w:t>
      </w:r>
      <w:r w:rsidR="005F14AA">
        <w:rPr>
          <w:rFonts w:ascii="TimesNewRomanPSMT" w:hAnsi="TimesNewRomanPSMT" w:cs="TimesNewRomanPSMT"/>
          <w:sz w:val="24"/>
          <w:szCs w:val="24"/>
        </w:rPr>
        <w:t>,</w:t>
      </w:r>
      <w:r>
        <w:rPr>
          <w:rFonts w:ascii="TimesNewRomanPSMT" w:hAnsi="TimesNewRomanPSMT" w:cs="TimesNewRomanPSMT"/>
          <w:sz w:val="24"/>
          <w:szCs w:val="24"/>
        </w:rPr>
        <w:t xml:space="preserve"> integers, whole, natural).  Be sure to list all for full credit. </w:t>
      </w:r>
    </w:p>
    <w:p w14:paraId="7464C8BE" w14:textId="77777777" w:rsidR="00335103" w:rsidRDefault="00335103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976105E" w14:textId="77777777" w:rsidR="00621664" w:rsidRDefault="008C00E7" w:rsidP="0033510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4"/>
          <w:szCs w:val="24"/>
        </w:rPr>
        <w:t xml:space="preserve">1.  </w:t>
      </w:r>
      <m:oMath>
        <m:r>
          <w:rPr>
            <w:rFonts w:ascii="Cambria Math" w:hAnsi="Cambria Math" w:cs="TimesNewRomanPSMT"/>
            <w:sz w:val="28"/>
            <w:szCs w:val="28"/>
          </w:rPr>
          <m:t xml:space="preserve">-1/3 </m:t>
        </m:r>
      </m:oMath>
      <w:r w:rsidR="00621664">
        <w:rPr>
          <w:rFonts w:ascii="TimesNewRomanPSMT" w:hAnsi="TimesNewRomanPSMT" w:cs="TimesNewRomanPSMT"/>
          <w:sz w:val="28"/>
          <w:szCs w:val="28"/>
        </w:rPr>
        <w:t xml:space="preserve">  </w:t>
      </w:r>
    </w:p>
    <w:p w14:paraId="215EBCFE" w14:textId="77777777" w:rsidR="00156579" w:rsidRDefault="00156579" w:rsidP="00335103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8"/>
          <w:szCs w:val="28"/>
        </w:rPr>
      </w:pPr>
    </w:p>
    <w:p w14:paraId="4A8523C1" w14:textId="77777777" w:rsidR="00156579" w:rsidRPr="00621664" w:rsidRDefault="00621664" w:rsidP="00AD2F14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Symbol"/>
          <w:sz w:val="28"/>
          <w:szCs w:val="28"/>
        </w:rPr>
      </w:pPr>
      <w:r>
        <w:rPr>
          <w:rFonts w:asciiTheme="majorHAnsi" w:hAnsiTheme="majorHAnsi" w:cs="Symbol"/>
          <w:sz w:val="28"/>
          <w:szCs w:val="28"/>
        </w:rPr>
        <w:t>Real, Rational</w:t>
      </w:r>
    </w:p>
    <w:p w14:paraId="70B987E4" w14:textId="77777777" w:rsidR="002477C5" w:rsidRDefault="002477C5" w:rsidP="00335103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8"/>
          <w:szCs w:val="28"/>
        </w:rPr>
      </w:pPr>
    </w:p>
    <w:p w14:paraId="189F1B6F" w14:textId="77777777" w:rsidR="00FB5B68" w:rsidRDefault="002477C5" w:rsidP="00335103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</w:t>
      </w:r>
      <w:r>
        <w:rPr>
          <w:rFonts w:ascii="Symbol" w:hAnsi="Symbol" w:cs="Symbol"/>
          <w:sz w:val="28"/>
          <w:szCs w:val="28"/>
        </w:rPr>
        <w:t>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</w:t>
      </w:r>
      <w:r w:rsidR="00156579">
        <w:rPr>
          <w:rFonts w:ascii="Symbol" w:hAnsi="Symbol" w:cs="Symbol"/>
          <w:sz w:val="28"/>
          <w:szCs w:val="28"/>
        </w:rPr>
        <w:t></w:t>
      </w:r>
      <w:r w:rsidR="00156579">
        <w:rPr>
          <w:rFonts w:ascii="Symbol" w:hAnsi="Symbol" w:cs="Symbol"/>
          <w:sz w:val="28"/>
          <w:szCs w:val="28"/>
        </w:rPr>
        <w:t>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</w:t>
      </w:r>
    </w:p>
    <w:p w14:paraId="2AEC307E" w14:textId="77777777" w:rsidR="00621664" w:rsidRDefault="002477C5" w:rsidP="00335103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</w:t>
      </w:r>
      <w:r w:rsidRPr="002477C5">
        <w:rPr>
          <w:rFonts w:ascii="Symbol" w:hAnsi="Symbol" w:cs="Symbol"/>
          <w:sz w:val="28"/>
          <w:szCs w:val="28"/>
        </w:rPr>
        <w:t></w:t>
      </w:r>
      <w:r w:rsidRPr="002477C5">
        <w:rPr>
          <w:rFonts w:ascii="Symbol" w:hAnsi="Symbol" w:cs="Symbol"/>
          <w:sz w:val="28"/>
          <w:szCs w:val="28"/>
        </w:rPr>
        <w:t></w:t>
      </w:r>
    </w:p>
    <w:p w14:paraId="420D09F8" w14:textId="77777777" w:rsidR="00621664" w:rsidRPr="00621664" w:rsidRDefault="00621664" w:rsidP="00AD2F14">
      <w:pPr>
        <w:autoSpaceDE w:val="0"/>
        <w:autoSpaceDN w:val="0"/>
        <w:adjustRightInd w:val="0"/>
        <w:spacing w:after="0" w:line="240" w:lineRule="auto"/>
        <w:ind w:firstLine="720"/>
        <w:rPr>
          <w:rFonts w:ascii="Symbol" w:hAnsi="Symbol" w:cs="Symbol"/>
          <w:sz w:val="28"/>
          <w:szCs w:val="28"/>
          <w:u w:val="single"/>
        </w:rPr>
      </w:pPr>
      <w:r>
        <w:rPr>
          <w:rFonts w:asciiTheme="majorHAnsi" w:hAnsiTheme="majorHAnsi" w:cs="Symbol"/>
          <w:sz w:val="28"/>
          <w:szCs w:val="28"/>
        </w:rPr>
        <w:t>Real, Rational, Integers</w:t>
      </w:r>
      <w:r w:rsidR="002477C5" w:rsidRPr="002477C5">
        <w:rPr>
          <w:rFonts w:ascii="Symbol" w:hAnsi="Symbol" w:cs="Symbol"/>
          <w:sz w:val="28"/>
          <w:szCs w:val="28"/>
        </w:rPr>
        <w:t></w:t>
      </w:r>
    </w:p>
    <w:p w14:paraId="094451C7" w14:textId="77777777" w:rsidR="002477C5" w:rsidRDefault="002477C5" w:rsidP="00335103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8"/>
          <w:szCs w:val="28"/>
        </w:rPr>
      </w:pPr>
    </w:p>
    <w:p w14:paraId="1D01FB3D" w14:textId="77777777" w:rsidR="00FB5B68" w:rsidRDefault="002477C5" w:rsidP="00335103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</w:t>
      </w:r>
      <w:r>
        <w:rPr>
          <w:rFonts w:ascii="Symbol" w:hAnsi="Symbol" w:cs="Symbol"/>
          <w:sz w:val="28"/>
          <w:szCs w:val="28"/>
        </w:rPr>
        <w:t>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sym w:font="Symbol" w:char="F070"/>
      </w:r>
    </w:p>
    <w:p w14:paraId="7010129F" w14:textId="77777777" w:rsidR="00621664" w:rsidRDefault="00621664" w:rsidP="00335103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8"/>
          <w:szCs w:val="28"/>
        </w:rPr>
      </w:pPr>
    </w:p>
    <w:p w14:paraId="33A75832" w14:textId="77777777" w:rsidR="002477C5" w:rsidRDefault="00621664" w:rsidP="00AD2F14">
      <w:pPr>
        <w:autoSpaceDE w:val="0"/>
        <w:autoSpaceDN w:val="0"/>
        <w:adjustRightInd w:val="0"/>
        <w:spacing w:after="0" w:line="240" w:lineRule="auto"/>
        <w:ind w:firstLine="720"/>
        <w:rPr>
          <w:rFonts w:ascii="Symbol" w:hAnsi="Symbol" w:cs="Symbol"/>
          <w:sz w:val="28"/>
          <w:szCs w:val="28"/>
          <w:u w:val="single"/>
        </w:rPr>
      </w:pPr>
      <w:r>
        <w:rPr>
          <w:rFonts w:asciiTheme="majorHAnsi" w:hAnsiTheme="majorHAnsi" w:cs="Symbol"/>
          <w:sz w:val="28"/>
          <w:szCs w:val="28"/>
        </w:rPr>
        <w:t>Real, Irrational</w:t>
      </w:r>
      <w:r w:rsidR="002477C5">
        <w:rPr>
          <w:rFonts w:ascii="Symbol" w:hAnsi="Symbol" w:cs="Symbol"/>
          <w:sz w:val="28"/>
          <w:szCs w:val="28"/>
        </w:rPr>
        <w:t></w:t>
      </w:r>
      <w:r w:rsidR="002477C5">
        <w:rPr>
          <w:rFonts w:ascii="Symbol" w:hAnsi="Symbol" w:cs="Symbol"/>
          <w:sz w:val="28"/>
          <w:szCs w:val="28"/>
        </w:rPr>
        <w:t></w:t>
      </w:r>
      <w:r w:rsidR="002477C5">
        <w:rPr>
          <w:rFonts w:ascii="Symbol" w:hAnsi="Symbol" w:cs="Symbol"/>
          <w:sz w:val="28"/>
          <w:szCs w:val="28"/>
        </w:rPr>
        <w:t></w:t>
      </w:r>
      <w:r w:rsidR="002477C5">
        <w:rPr>
          <w:rFonts w:ascii="Symbol" w:hAnsi="Symbol" w:cs="Symbol"/>
          <w:sz w:val="28"/>
          <w:szCs w:val="28"/>
        </w:rPr>
        <w:t></w:t>
      </w:r>
    </w:p>
    <w:p w14:paraId="35EF4883" w14:textId="77777777" w:rsidR="002477C5" w:rsidRDefault="002477C5" w:rsidP="00335103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8"/>
          <w:szCs w:val="28"/>
          <w:u w:val="single"/>
        </w:rPr>
      </w:pPr>
    </w:p>
    <w:p w14:paraId="37BD94F8" w14:textId="77777777" w:rsidR="00156579" w:rsidRDefault="002477C5" w:rsidP="0033510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477C5">
        <w:rPr>
          <w:rFonts w:ascii="Symbol" w:hAnsi="Symbol" w:cs="Symbol"/>
          <w:sz w:val="28"/>
          <w:szCs w:val="28"/>
        </w:rPr>
        <w:t></w:t>
      </w:r>
      <w:r w:rsidRPr="002477C5">
        <w:rPr>
          <w:rFonts w:ascii="Symbol" w:hAnsi="Symbol" w:cs="Symbol"/>
          <w:sz w:val="28"/>
          <w:szCs w:val="28"/>
        </w:rPr>
        <w:t></w:t>
      </w:r>
      <m:oMath>
        <m:r>
          <w:rPr>
            <w:rFonts w:ascii="Cambria Math" w:hAnsi="Cambria Math" w:cs="Symbol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hAnsi="Cambria Math" w:cs="Symbol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Symbol"/>
                <w:sz w:val="28"/>
                <w:szCs w:val="28"/>
              </w:rPr>
              <m:t>5</m:t>
            </m:r>
          </m:e>
        </m:rad>
      </m:oMath>
      <w:r w:rsidR="00335103">
        <w:rPr>
          <w:rFonts w:ascii="TimesNewRomanPSMT" w:hAnsi="TimesNewRomanPSMT" w:cs="TimesNewRomanPSMT"/>
          <w:sz w:val="24"/>
          <w:szCs w:val="24"/>
        </w:rPr>
        <w:tab/>
      </w:r>
    </w:p>
    <w:p w14:paraId="7F08BD97" w14:textId="77777777" w:rsidR="00FB5B68" w:rsidRDefault="00FB5B68" w:rsidP="0033510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D5E3F59" w14:textId="77777777" w:rsidR="00621664" w:rsidRPr="00621664" w:rsidRDefault="00621664" w:rsidP="00AD2F14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NewRomanPSMT"/>
          <w:sz w:val="28"/>
          <w:szCs w:val="28"/>
        </w:rPr>
      </w:pPr>
      <w:r w:rsidRPr="00621664">
        <w:rPr>
          <w:rFonts w:asciiTheme="majorHAnsi" w:hAnsiTheme="majorHAnsi" w:cs="TimesNewRomanPSMT"/>
          <w:sz w:val="28"/>
          <w:szCs w:val="28"/>
        </w:rPr>
        <w:t>Real, Irrational</w:t>
      </w:r>
    </w:p>
    <w:p w14:paraId="73B0E59D" w14:textId="77777777" w:rsidR="00156579" w:rsidRDefault="00156579" w:rsidP="0033510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4659F49" w14:textId="77777777" w:rsidR="008C00E7" w:rsidRPr="00335103" w:rsidRDefault="00335103" w:rsidP="00335103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8"/>
          <w:szCs w:val="28"/>
        </w:rPr>
      </w:pPr>
      <w:r>
        <w:rPr>
          <w:rFonts w:ascii="TimesNewRomanPSMT" w:hAnsi="TimesNewRomanPSMT" w:cs="TimesNewRomanPSMT"/>
          <w:sz w:val="24"/>
          <w:szCs w:val="24"/>
        </w:rPr>
        <w:tab/>
      </w:r>
    </w:p>
    <w:p w14:paraId="299C990D" w14:textId="77777777" w:rsidR="00335103" w:rsidRDefault="00335103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7A83FEA" w14:textId="77777777" w:rsidR="005F14AA" w:rsidRDefault="002477C5" w:rsidP="000C07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5. Is </w:t>
      </w:r>
      <w:r w:rsidR="00156579">
        <w:rPr>
          <w:rFonts w:ascii="TimesNewRomanPSMT" w:hAnsi="TimesNewRomanPSMT" w:cs="TimesNewRomanPSMT"/>
          <w:sz w:val="24"/>
          <w:szCs w:val="24"/>
        </w:rPr>
        <w:t>1/7</w:t>
      </w:r>
      <w:r>
        <w:rPr>
          <w:rFonts w:ascii="TimesNewRomanPSMT" w:hAnsi="TimesNewRomanPSMT" w:cs="TimesNewRomanPSMT"/>
          <w:sz w:val="24"/>
          <w:szCs w:val="24"/>
        </w:rPr>
        <w:t xml:space="preserve"> a natural number? Why or why not?</w:t>
      </w:r>
    </w:p>
    <w:p w14:paraId="0CA8FD0E" w14:textId="77777777" w:rsidR="00156579" w:rsidRDefault="00156579" w:rsidP="000C07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A00BE1A" w14:textId="77777777" w:rsidR="005F14AA" w:rsidRDefault="005F14AA" w:rsidP="000C07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989D83E" w14:textId="77777777" w:rsidR="00335103" w:rsidRPr="005F14AA" w:rsidRDefault="005F14AA" w:rsidP="000C07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u w:val="single"/>
        </w:rPr>
      </w:pPr>
      <w:r>
        <w:rPr>
          <w:rFonts w:ascii="TimesNewRomanPSMT" w:hAnsi="TimesNewRomanPSMT" w:cs="TimesNewRomanPSMT"/>
          <w:sz w:val="24"/>
          <w:szCs w:val="24"/>
        </w:rPr>
        <w:tab/>
        <w:t xml:space="preserve">              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  <w:u w:val="single"/>
        </w:rPr>
        <w:t xml:space="preserve">                                     </w:t>
      </w:r>
    </w:p>
    <w:p w14:paraId="58399279" w14:textId="77777777" w:rsidR="005C6FAF" w:rsidRDefault="005C6FAF" w:rsidP="000C07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3B4FE87" w14:textId="77777777" w:rsidR="002477C5" w:rsidRDefault="002477C5" w:rsidP="000C07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bookmarkStart w:id="0" w:name="_GoBack"/>
      <w:bookmarkEnd w:id="0"/>
    </w:p>
    <w:p w14:paraId="41956153" w14:textId="77777777" w:rsidR="002477C5" w:rsidRDefault="002477C5" w:rsidP="000C07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AC396A7" w14:textId="77777777" w:rsidR="00C628B3" w:rsidRDefault="00156579" w:rsidP="000C07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u w:val="single"/>
        </w:rPr>
      </w:pPr>
      <w:r>
        <w:rPr>
          <w:rFonts w:ascii="TimesNewRomanPSMT" w:hAnsi="TimesNewRomanPSMT" w:cs="TimesNewRomanPSMT"/>
          <w:sz w:val="24"/>
          <w:szCs w:val="24"/>
        </w:rPr>
        <w:t>6. Is 2</w:t>
      </w:r>
      <w:r w:rsidR="002477C5">
        <w:rPr>
          <w:rFonts w:ascii="TimesNewRomanPSMT" w:hAnsi="TimesNewRomanPSMT" w:cs="TimesNewRomanPSMT"/>
          <w:sz w:val="24"/>
          <w:szCs w:val="24"/>
        </w:rPr>
        <w:t>/3 a rational number? Why or why not?</w:t>
      </w:r>
      <w:r w:rsidR="005F14AA">
        <w:rPr>
          <w:rFonts w:ascii="TimesNewRomanPSMT" w:hAnsi="TimesNewRomanPSMT" w:cs="TimesNewRomanPSMT"/>
          <w:sz w:val="24"/>
          <w:szCs w:val="24"/>
          <w:u w:val="single"/>
        </w:rPr>
        <w:t xml:space="preserve">   </w:t>
      </w:r>
    </w:p>
    <w:p w14:paraId="5C7754EA" w14:textId="77777777" w:rsidR="002477C5" w:rsidRPr="005F14AA" w:rsidRDefault="005F14AA" w:rsidP="000C07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u w:val="single"/>
        </w:rPr>
      </w:pPr>
      <w:r>
        <w:rPr>
          <w:rFonts w:ascii="TimesNewRomanPSMT" w:hAnsi="TimesNewRomanPSMT" w:cs="TimesNewRomanPSMT"/>
          <w:sz w:val="24"/>
          <w:szCs w:val="24"/>
          <w:u w:val="single"/>
        </w:rPr>
        <w:t xml:space="preserve">                 </w:t>
      </w:r>
    </w:p>
    <w:p w14:paraId="69018373" w14:textId="77777777" w:rsidR="005F14AA" w:rsidRPr="005F14AA" w:rsidRDefault="005F14AA" w:rsidP="000C07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u w:val="single"/>
        </w:rPr>
      </w:pPr>
      <w:r>
        <w:rPr>
          <w:rFonts w:ascii="TimesNewRomanPSMT" w:hAnsi="TimesNewRomanPSMT" w:cs="TimesNewRomanPSMT"/>
          <w:sz w:val="24"/>
          <w:szCs w:val="24"/>
          <w:u w:val="single"/>
        </w:rPr>
        <w:t xml:space="preserve">                                 </w:t>
      </w:r>
    </w:p>
    <w:p w14:paraId="7A1CC8F0" w14:textId="77777777" w:rsidR="00156579" w:rsidRDefault="00156579" w:rsidP="005F14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u w:val="single"/>
        </w:rPr>
      </w:pPr>
    </w:p>
    <w:p w14:paraId="3D558A30" w14:textId="77777777" w:rsidR="00156579" w:rsidRDefault="00156579" w:rsidP="005F14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u w:val="single"/>
        </w:rPr>
      </w:pPr>
    </w:p>
    <w:p w14:paraId="15A3159A" w14:textId="77777777" w:rsidR="00156579" w:rsidRDefault="00156579" w:rsidP="005F14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u w:val="single"/>
        </w:rPr>
      </w:pPr>
    </w:p>
    <w:p w14:paraId="2C807755" w14:textId="77777777" w:rsidR="00156579" w:rsidRDefault="00156579" w:rsidP="005F14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u w:val="single"/>
        </w:rPr>
      </w:pPr>
    </w:p>
    <w:p w14:paraId="576ECF2B" w14:textId="77777777" w:rsidR="00156579" w:rsidRDefault="00156579" w:rsidP="005F14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u w:val="single"/>
        </w:rPr>
      </w:pPr>
    </w:p>
    <w:p w14:paraId="510E95E9" w14:textId="77777777" w:rsidR="005F14AA" w:rsidRDefault="005F14AA" w:rsidP="005F14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  <w:u w:val="single"/>
        </w:rPr>
        <w:t xml:space="preserve">                                 </w:t>
      </w:r>
      <w:r>
        <w:rPr>
          <w:rFonts w:ascii="TimesNewRomanPSMT" w:hAnsi="TimesNewRomanPSMT" w:cs="TimesNewRomanPSMT"/>
          <w:sz w:val="24"/>
          <w:szCs w:val="24"/>
        </w:rPr>
        <w:t xml:space="preserve">              </w:t>
      </w:r>
    </w:p>
    <w:p w14:paraId="3799FE10" w14:textId="77777777" w:rsidR="005F14AA" w:rsidRDefault="005F14AA" w:rsidP="005F14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9B46D4D" w14:textId="77777777" w:rsidR="005F14AA" w:rsidRPr="005F14AA" w:rsidRDefault="005F14AA" w:rsidP="005F14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u w:val="single"/>
        </w:rPr>
      </w:pPr>
      <w:r w:rsidRPr="005F14AA">
        <w:rPr>
          <w:rFonts w:ascii="TimesNewRomanPSMT" w:hAnsi="TimesNewRomanPSMT" w:cs="TimesNewRomanPSMT"/>
          <w:sz w:val="24"/>
          <w:szCs w:val="24"/>
          <w:u w:val="single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                  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  <w:u w:val="single"/>
        </w:rPr>
        <w:t xml:space="preserve">                                     </w:t>
      </w:r>
    </w:p>
    <w:p w14:paraId="09D1F360" w14:textId="77777777" w:rsidR="005F14AA" w:rsidRPr="005F14AA" w:rsidRDefault="005F14AA" w:rsidP="005F14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u w:val="single"/>
        </w:rPr>
      </w:pPr>
      <w:r>
        <w:rPr>
          <w:rFonts w:ascii="TimesNewRomanPSMT" w:hAnsi="TimesNewRomanPSMT" w:cs="TimesNewRomanPSMT"/>
          <w:sz w:val="24"/>
          <w:szCs w:val="24"/>
          <w:u w:val="single"/>
        </w:rPr>
        <w:t xml:space="preserve">   </w:t>
      </w:r>
    </w:p>
    <w:p w14:paraId="56725987" w14:textId="77777777" w:rsidR="005F14AA" w:rsidRPr="005F14AA" w:rsidRDefault="005F14AA" w:rsidP="005F14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                              </w:t>
      </w:r>
      <w:r w:rsidRPr="005F14AA">
        <w:rPr>
          <w:rFonts w:ascii="TimesNewRomanPSMT" w:hAnsi="TimesNewRomanPSMT" w:cs="TimesNewRomanPSMT"/>
          <w:sz w:val="24"/>
          <w:szCs w:val="24"/>
          <w:u w:val="single"/>
        </w:rPr>
        <w:t xml:space="preserve">                      </w:t>
      </w:r>
      <w:r>
        <w:rPr>
          <w:rFonts w:ascii="TimesNewRomanPSMT" w:hAnsi="TimesNewRomanPSMT" w:cs="TimesNewRomanPSMT"/>
          <w:sz w:val="24"/>
          <w:szCs w:val="24"/>
          <w:u w:val="single"/>
        </w:rPr>
        <w:t xml:space="preserve">                    </w:t>
      </w:r>
      <w:r w:rsidRPr="005F14AA">
        <w:rPr>
          <w:rFonts w:ascii="TimesNewRomanPSMT" w:hAnsi="TimesNewRomanPSMT" w:cs="TimesNewRomanPSMT"/>
          <w:sz w:val="24"/>
          <w:szCs w:val="24"/>
        </w:rPr>
        <w:t xml:space="preserve">                                                  </w:t>
      </w:r>
    </w:p>
    <w:p w14:paraId="7BE17DF6" w14:textId="77777777" w:rsidR="005C6FAF" w:rsidRPr="005F14AA" w:rsidRDefault="005F14AA" w:rsidP="005F14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F14AA">
        <w:rPr>
          <w:rFonts w:ascii="TimesNewRomanPSMT" w:hAnsi="TimesNewRomanPSMT" w:cs="TimesNewRomanPSMT"/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</w:t>
      </w:r>
    </w:p>
    <w:p w14:paraId="14AA321E" w14:textId="77777777" w:rsidR="002477C5" w:rsidRDefault="002477C5" w:rsidP="000C07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051642A" w14:textId="77777777" w:rsidR="008C00E7" w:rsidRDefault="008C00E7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Simplify if possible. If not, tell why you cannot:</w:t>
      </w:r>
    </w:p>
    <w:p w14:paraId="2D7C9319" w14:textId="77777777" w:rsidR="005C6FAF" w:rsidRDefault="005C6FAF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F23F8E1" w14:textId="77777777" w:rsidR="00490E7B" w:rsidRDefault="00490E7B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20F9E90" w14:textId="77777777" w:rsidR="00156579" w:rsidRDefault="0033643F" w:rsidP="00490E7B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</w:rPr>
      </w:pPr>
      <m:oMath>
        <m:r>
          <w:rPr>
            <w:rFonts w:ascii="Cambria Math" w:eastAsia="宋体" w:hAnsi="Cambria Math" w:cs="TimesNewRomanPSMT"/>
            <w:sz w:val="25"/>
            <w:szCs w:val="25"/>
          </w:rPr>
          <m:t>7.</m:t>
        </m:r>
        <m:rad>
          <m:radPr>
            <m:degHide m:val="1"/>
            <m:ctrlPr>
              <w:rPr>
                <w:rFonts w:ascii="Cambria Math" w:eastAsia="宋体" w:hAnsi="Cambria Math" w:cs="TimesNewRomanPSMT"/>
                <w:i/>
                <w:sz w:val="25"/>
                <w:szCs w:val="25"/>
              </w:rPr>
            </m:ctrlPr>
          </m:radPr>
          <m:deg/>
          <m:e>
            <m:r>
              <w:rPr>
                <w:rFonts w:ascii="Cambria Math" w:eastAsia="宋体" w:hAnsi="Cambria Math" w:cs="TimesNewRomanPSMT"/>
                <w:sz w:val="25"/>
                <w:szCs w:val="25"/>
              </w:rPr>
              <m:t>25</m:t>
            </m:r>
          </m:e>
        </m:rad>
      </m:oMath>
      <w:r w:rsidR="000453F6" w:rsidRPr="002477C5">
        <w:rPr>
          <w:rFonts w:ascii="TimesNewRomanPSMT" w:eastAsia="宋体" w:hAnsi="TimesNewRomanPSMT" w:cs="TimesNewRomanPSMT"/>
          <w:sz w:val="25"/>
          <w:szCs w:val="25"/>
        </w:rPr>
        <w:tab/>
      </w:r>
    </w:p>
    <w:p w14:paraId="6C42D772" w14:textId="77777777" w:rsidR="004D27B9" w:rsidRDefault="004D27B9" w:rsidP="00490E7B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</w:rPr>
      </w:pPr>
    </w:p>
    <w:p w14:paraId="5B502826" w14:textId="77777777" w:rsidR="00FB5B68" w:rsidRDefault="00FB5B68" w:rsidP="00490E7B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</w:rPr>
      </w:pPr>
    </w:p>
    <w:p w14:paraId="2D211DD6" w14:textId="77777777" w:rsidR="00156579" w:rsidRDefault="00156579" w:rsidP="00490E7B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</w:rPr>
      </w:pPr>
    </w:p>
    <w:p w14:paraId="6A826106" w14:textId="77777777" w:rsidR="005C6FAF" w:rsidRDefault="00C628B3" w:rsidP="00490E7B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</w:rPr>
      </w:pPr>
      <w:r>
        <w:rPr>
          <w:rFonts w:ascii="TimesNewRomanPSMT" w:eastAsia="宋体" w:hAnsi="TimesNewRomanPSMT" w:cs="TimesNewRomanPSMT"/>
          <w:sz w:val="25"/>
          <w:szCs w:val="25"/>
        </w:rPr>
        <w:tab/>
      </w:r>
    </w:p>
    <w:p w14:paraId="26D10B8F" w14:textId="77777777" w:rsidR="005C6FAF" w:rsidRDefault="005C6FAF" w:rsidP="00490E7B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</w:rPr>
      </w:pPr>
    </w:p>
    <w:p w14:paraId="3CB52166" w14:textId="77777777" w:rsidR="00156579" w:rsidRDefault="005C6FAF" w:rsidP="002477C5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</w:rPr>
      </w:pPr>
      <w:r>
        <w:rPr>
          <w:rFonts w:ascii="TimesNewRomanPSMT" w:hAnsi="TimesNewRomanPSMT" w:cs="TimesNewRomanPSMT"/>
          <w:sz w:val="25"/>
          <w:szCs w:val="25"/>
        </w:rPr>
        <w:t xml:space="preserve">8. </w:t>
      </w:r>
      <m:oMath>
        <m:rad>
          <m:radPr>
            <m:ctrlPr>
              <w:rPr>
                <w:rFonts w:ascii="Cambria Math" w:hAnsi="Cambria Math" w:cs="TimesNewRomanPSMT"/>
                <w:i/>
                <w:sz w:val="25"/>
                <w:szCs w:val="25"/>
              </w:rPr>
            </m:ctrlPr>
          </m:radPr>
          <m:deg>
            <m:r>
              <w:rPr>
                <w:rFonts w:ascii="Cambria Math" w:hAnsi="Cambria Math" w:cs="TimesNewRomanPSMT"/>
                <w:sz w:val="25"/>
                <w:szCs w:val="25"/>
              </w:rPr>
              <m:t>3</m:t>
            </m:r>
          </m:deg>
          <m:e>
            <m:r>
              <w:rPr>
                <w:rFonts w:ascii="Cambria Math" w:hAnsi="Cambria Math" w:cs="TimesNewRomanPSMT"/>
                <w:sz w:val="25"/>
                <w:szCs w:val="25"/>
              </w:rPr>
              <m:t>-27</m:t>
            </m:r>
          </m:e>
        </m:rad>
      </m:oMath>
    </w:p>
    <w:p w14:paraId="0BCF2597" w14:textId="77777777" w:rsidR="004D27B9" w:rsidRDefault="004D27B9" w:rsidP="002477C5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</w:rPr>
      </w:pPr>
    </w:p>
    <w:p w14:paraId="24E1DC09" w14:textId="77777777" w:rsidR="00FB5B68" w:rsidRDefault="00FB5B68" w:rsidP="002477C5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</w:rPr>
      </w:pPr>
    </w:p>
    <w:p w14:paraId="07C3185E" w14:textId="77777777" w:rsidR="00156579" w:rsidRDefault="00156579" w:rsidP="002477C5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</w:rPr>
      </w:pPr>
    </w:p>
    <w:p w14:paraId="628A927B" w14:textId="77777777" w:rsidR="005C6FAF" w:rsidRDefault="00C628B3" w:rsidP="002477C5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</w:rPr>
      </w:pPr>
      <w:r>
        <w:rPr>
          <w:rFonts w:ascii="TimesNewRomanPSMT" w:eastAsia="宋体" w:hAnsi="TimesNewRomanPSMT" w:cs="TimesNewRomanPSMT"/>
          <w:sz w:val="25"/>
          <w:szCs w:val="25"/>
        </w:rPr>
        <w:tab/>
      </w:r>
    </w:p>
    <w:p w14:paraId="79226BB2" w14:textId="77777777" w:rsidR="005C6FAF" w:rsidRDefault="005C6FAF" w:rsidP="002477C5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</w:rPr>
      </w:pPr>
    </w:p>
    <w:p w14:paraId="388A84E6" w14:textId="77777777" w:rsidR="00FB5B68" w:rsidRDefault="005C6FAF" w:rsidP="002477C5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</w:rPr>
      </w:pPr>
      <w:r>
        <w:rPr>
          <w:rFonts w:ascii="TimesNewRomanPSMT" w:eastAsia="宋体" w:hAnsi="TimesNewRomanPSMT" w:cs="TimesNewRomanPSMT"/>
          <w:sz w:val="25"/>
          <w:szCs w:val="25"/>
        </w:rPr>
        <w:t>9.</w:t>
      </w:r>
      <m:oMath>
        <m:rad>
          <m:radPr>
            <m:ctrlPr>
              <w:rPr>
                <w:rFonts w:ascii="Cambria Math" w:eastAsia="宋体" w:hAnsi="Cambria Math" w:cs="TimesNewRomanPSMT"/>
                <w:i/>
                <w:sz w:val="25"/>
                <w:szCs w:val="25"/>
              </w:rPr>
            </m:ctrlPr>
          </m:radPr>
          <m:deg>
            <m:r>
              <w:rPr>
                <w:rFonts w:ascii="Cambria Math" w:hAnsi="Cambria Math" w:cs="TimesNewRomanPSMT"/>
                <w:sz w:val="25"/>
                <w:szCs w:val="25"/>
              </w:rPr>
              <m:t>2</m:t>
            </m:r>
          </m:deg>
          <m:e>
            <m:r>
              <w:rPr>
                <w:rFonts w:ascii="Cambria Math" w:eastAsia="宋体" w:hAnsi="Cambria Math" w:cs="TimesNewRomanPSMT"/>
                <w:sz w:val="25"/>
                <w:szCs w:val="25"/>
              </w:rPr>
              <m:t>-36</m:t>
            </m:r>
          </m:e>
        </m:rad>
      </m:oMath>
    </w:p>
    <w:p w14:paraId="35194180" w14:textId="77777777" w:rsidR="004D27B9" w:rsidRDefault="004D27B9" w:rsidP="002477C5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</w:rPr>
      </w:pPr>
    </w:p>
    <w:p w14:paraId="24F28C17" w14:textId="77777777" w:rsidR="004D27B9" w:rsidRDefault="004D27B9" w:rsidP="002477C5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</w:rPr>
      </w:pPr>
    </w:p>
    <w:p w14:paraId="07F517DD" w14:textId="77777777" w:rsidR="005C6FAF" w:rsidRPr="00C628B3" w:rsidRDefault="00C628B3" w:rsidP="002477C5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  <w:u w:val="thick"/>
        </w:rPr>
      </w:pPr>
      <w:r>
        <w:rPr>
          <w:rFonts w:ascii="TimesNewRomanPSMT" w:eastAsia="宋体" w:hAnsi="TimesNewRomanPSMT" w:cs="TimesNewRomanPSMT"/>
          <w:sz w:val="25"/>
          <w:szCs w:val="25"/>
        </w:rPr>
        <w:tab/>
      </w:r>
    </w:p>
    <w:p w14:paraId="60A13407" w14:textId="77777777" w:rsidR="005F14AA" w:rsidRDefault="005F14AA" w:rsidP="002477C5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</w:rPr>
      </w:pPr>
    </w:p>
    <w:p w14:paraId="2355D9F8" w14:textId="77777777" w:rsidR="005F14AA" w:rsidRDefault="005F14AA" w:rsidP="002477C5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</w:rPr>
      </w:pPr>
    </w:p>
    <w:p w14:paraId="2F97C860" w14:textId="77777777" w:rsidR="005F14AA" w:rsidRDefault="005F14AA" w:rsidP="002477C5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</w:rPr>
      </w:pPr>
    </w:p>
    <w:p w14:paraId="6CEED713" w14:textId="77777777" w:rsidR="00FB5B68" w:rsidRDefault="005F14AA" w:rsidP="002477C5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</w:rPr>
      </w:pPr>
      <w:r>
        <w:rPr>
          <w:rFonts w:ascii="TimesNewRomanPSMT" w:eastAsia="宋体" w:hAnsi="TimesNewRomanPSMT" w:cs="TimesNewRomanPSMT"/>
          <w:sz w:val="25"/>
          <w:szCs w:val="25"/>
        </w:rPr>
        <w:t>10.</w:t>
      </w:r>
      <m:oMath>
        <m:rad>
          <m:radPr>
            <m:ctrlPr>
              <w:rPr>
                <w:rFonts w:ascii="Cambria Math" w:eastAsia="宋体" w:hAnsi="Cambria Math" w:cs="TimesNewRomanPSMT"/>
                <w:i/>
                <w:sz w:val="25"/>
                <w:szCs w:val="25"/>
              </w:rPr>
            </m:ctrlPr>
          </m:radPr>
          <m:deg>
            <m:r>
              <w:rPr>
                <w:rFonts w:ascii="Cambria Math" w:eastAsia="宋体" w:hAnsi="Cambria Math" w:cs="TimesNewRomanPSMT"/>
                <w:sz w:val="25"/>
                <w:szCs w:val="25"/>
              </w:rPr>
              <m:t>4</m:t>
            </m:r>
          </m:deg>
          <m:e>
            <m:r>
              <w:rPr>
                <w:rFonts w:ascii="Cambria Math" w:eastAsia="宋体" w:hAnsi="Cambria Math" w:cs="TimesNewRomanPSMT"/>
                <w:sz w:val="25"/>
                <w:szCs w:val="25"/>
              </w:rPr>
              <m:t>81</m:t>
            </m:r>
          </m:e>
        </m:rad>
      </m:oMath>
    </w:p>
    <w:p w14:paraId="21BDE9B1" w14:textId="77777777" w:rsidR="00FB5B68" w:rsidRDefault="00FB5B68" w:rsidP="002477C5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</w:rPr>
      </w:pPr>
    </w:p>
    <w:p w14:paraId="0DBAF376" w14:textId="77777777" w:rsidR="00FB5B68" w:rsidRDefault="00FB5B68" w:rsidP="002477C5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</w:rPr>
      </w:pPr>
    </w:p>
    <w:p w14:paraId="581AA645" w14:textId="77777777" w:rsidR="00FB5B68" w:rsidRDefault="00FB5B68" w:rsidP="002477C5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5"/>
          <w:szCs w:val="25"/>
        </w:rPr>
      </w:pPr>
    </w:p>
    <w:p w14:paraId="11698BF2" w14:textId="77777777" w:rsidR="005F14AA" w:rsidRPr="00C628B3" w:rsidRDefault="00C628B3" w:rsidP="002477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  <w:u w:val="thick"/>
        </w:rPr>
      </w:pPr>
      <w:r>
        <w:rPr>
          <w:rFonts w:ascii="TimesNewRomanPSMT" w:eastAsia="宋体" w:hAnsi="TimesNewRomanPSMT" w:cs="TimesNewRomanPSMT"/>
          <w:sz w:val="25"/>
          <w:szCs w:val="25"/>
        </w:rPr>
        <w:tab/>
      </w:r>
    </w:p>
    <w:p w14:paraId="192A8574" w14:textId="77777777" w:rsidR="008C00E7" w:rsidRDefault="00C628B3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Solve</w:t>
      </w:r>
      <w:r w:rsidR="008910C9">
        <w:rPr>
          <w:rFonts w:ascii="TimesNewRomanPSMT" w:hAnsi="TimesNewRomanPSMT" w:cs="TimesNewRomanPSMT"/>
          <w:sz w:val="24"/>
          <w:szCs w:val="24"/>
        </w:rPr>
        <w:t xml:space="preserve"> the following.  Remember</w:t>
      </w:r>
      <w:r w:rsidR="00FB5B68">
        <w:rPr>
          <w:rFonts w:ascii="TimesNewRomanPSMT" w:hAnsi="TimesNewRomanPSMT" w:cs="TimesNewRomanPSMT"/>
          <w:sz w:val="24"/>
          <w:szCs w:val="24"/>
        </w:rPr>
        <w:t xml:space="preserve"> you can</w:t>
      </w:r>
      <w:r w:rsidR="008910C9">
        <w:rPr>
          <w:rFonts w:ascii="TimesNewRomanPSMT" w:hAnsi="TimesNewRomanPSMT" w:cs="TimesNewRomanPSMT"/>
          <w:sz w:val="24"/>
          <w:szCs w:val="24"/>
        </w:rPr>
        <w:t xml:space="preserve"> rewrite those problems that are subtractions</w:t>
      </w:r>
      <w:r w:rsidR="004D27B9">
        <w:rPr>
          <w:rFonts w:ascii="TimesNewRomanPSMT" w:hAnsi="TimesNewRomanPSMT" w:cs="TimesNewRomanPSMT"/>
          <w:sz w:val="24"/>
          <w:szCs w:val="24"/>
        </w:rPr>
        <w:t xml:space="preserve"> as additions of the opposite</w:t>
      </w:r>
      <w:r w:rsidR="008910C9">
        <w:rPr>
          <w:rFonts w:ascii="TimesNewRomanPSMT" w:hAnsi="TimesNewRomanPSMT" w:cs="TimesNewRomanPSMT"/>
          <w:sz w:val="24"/>
          <w:szCs w:val="24"/>
        </w:rPr>
        <w:t>.</w:t>
      </w:r>
    </w:p>
    <w:p w14:paraId="0F4E7202" w14:textId="77777777" w:rsidR="00F61DF2" w:rsidRDefault="00F61DF2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F78796A" w14:textId="77777777" w:rsidR="00F61DF2" w:rsidRDefault="00F61DF2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BD6A44F" w14:textId="77777777" w:rsidR="008910C9" w:rsidRDefault="005C6FAF" w:rsidP="00FB5B6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11</w:t>
      </w:r>
      <w:r w:rsidR="008C00E7">
        <w:rPr>
          <w:rFonts w:ascii="TimesNewRomanPSMT" w:hAnsi="TimesNewRomanPSMT" w:cs="TimesNewRomanPSMT"/>
          <w:sz w:val="24"/>
          <w:szCs w:val="24"/>
        </w:rPr>
        <w:t xml:space="preserve">. </w:t>
      </w:r>
      <w:r w:rsidR="00F61DF2">
        <w:rPr>
          <w:rFonts w:ascii="TimesNewRomanPSMT" w:hAnsi="TimesNewRomanPSMT" w:cs="TimesNewRomanPSMT"/>
          <w:sz w:val="24"/>
          <w:szCs w:val="24"/>
        </w:rPr>
        <w:tab/>
      </w:r>
      <w:r w:rsidR="00F61DF2">
        <w:rPr>
          <w:rFonts w:ascii="Symbol" w:hAnsi="Symbol" w:cs="Symbol"/>
          <w:sz w:val="24"/>
          <w:szCs w:val="24"/>
        </w:rPr>
        <w:t></w:t>
      </w:r>
      <w:r w:rsidR="00156579">
        <w:rPr>
          <w:rFonts w:ascii="Symbol" w:hAnsi="Symbol" w:cs="Symbol"/>
          <w:sz w:val="24"/>
          <w:szCs w:val="24"/>
        </w:rPr>
        <w:t></w:t>
      </w:r>
      <w:r w:rsidR="00156579">
        <w:rPr>
          <w:rFonts w:ascii="Symbol" w:hAnsi="Symbol" w:cs="Symbol"/>
          <w:sz w:val="24"/>
          <w:szCs w:val="24"/>
        </w:rPr>
        <w:t></w:t>
      </w:r>
      <w:r w:rsidR="008C00E7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="00F61DF2">
        <w:rPr>
          <w:rFonts w:ascii="Symbol" w:hAnsi="Symbol" w:cs="Symbol"/>
          <w:sz w:val="24"/>
          <w:szCs w:val="24"/>
        </w:rPr>
        <w:t></w:t>
      </w:r>
      <w:r w:rsidR="008C00E7">
        <w:rPr>
          <w:rFonts w:ascii="Symbol" w:hAnsi="Symbol" w:cs="Symbol"/>
          <w:sz w:val="24"/>
          <w:szCs w:val="24"/>
        </w:rPr>
        <w:t></w:t>
      </w:r>
      <w:r w:rsidR="008C00E7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="00F61DF2">
        <w:rPr>
          <w:rFonts w:ascii="Symbol" w:hAnsi="Symbol" w:cs="Symbol"/>
          <w:sz w:val="24"/>
          <w:szCs w:val="24"/>
        </w:rPr>
        <w:t></w:t>
      </w:r>
      <w:r w:rsidR="008C00E7">
        <w:rPr>
          <w:rFonts w:ascii="Symbol" w:hAnsi="Symbol" w:cs="Symbol"/>
          <w:sz w:val="24"/>
          <w:szCs w:val="24"/>
        </w:rPr>
        <w:t></w:t>
      </w:r>
      <w:r w:rsidR="00156579">
        <w:rPr>
          <w:rFonts w:ascii="Symbol" w:hAnsi="Symbol" w:cs="Symbol"/>
          <w:sz w:val="24"/>
          <w:szCs w:val="24"/>
        </w:rPr>
        <w:t></w:t>
      </w:r>
      <w:r w:rsidR="008C00E7">
        <w:rPr>
          <w:rFonts w:ascii="TimesNewRomanPSMT" w:hAnsi="TimesNewRomanPSMT" w:cs="TimesNewRomanPSMT"/>
          <w:sz w:val="24"/>
          <w:szCs w:val="24"/>
        </w:rPr>
        <w:t>)</w:t>
      </w:r>
      <w:r w:rsidR="00F61DF2">
        <w:rPr>
          <w:rFonts w:ascii="TimesNewRomanPSMT" w:hAnsi="TimesNewRomanPSMT" w:cs="TimesNewRomanPSMT"/>
          <w:sz w:val="24"/>
          <w:szCs w:val="24"/>
        </w:rPr>
        <w:tab/>
      </w:r>
    </w:p>
    <w:p w14:paraId="546A4B81" w14:textId="77777777" w:rsidR="00FB5B68" w:rsidRDefault="00FB5B68" w:rsidP="00FB5B6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CDF87C8" w14:textId="77777777" w:rsidR="00FB5B68" w:rsidRDefault="00FB5B68" w:rsidP="00FB5B6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668B70E" w14:textId="77777777" w:rsidR="00FB5B68" w:rsidRDefault="00FB5B68" w:rsidP="00FB5B6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A438528" w14:textId="77777777" w:rsidR="00F61DF2" w:rsidRDefault="00F61DF2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B5806C0" w14:textId="77777777" w:rsidR="00C628B3" w:rsidRDefault="005C6FAF" w:rsidP="008C00E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12.</w:t>
      </w:r>
      <w:r w:rsidR="008C00E7">
        <w:rPr>
          <w:rFonts w:ascii="TimesNewRomanPSMT" w:hAnsi="TimesNewRomanPSMT" w:cs="TimesNewRomanPSMT"/>
          <w:sz w:val="24"/>
          <w:szCs w:val="24"/>
        </w:rPr>
        <w:t xml:space="preserve"> </w:t>
      </w:r>
      <w:r w:rsidR="00F61DF2">
        <w:rPr>
          <w:rFonts w:ascii="TimesNewRomanPSMT" w:hAnsi="TimesNewRomanPSMT" w:cs="TimesNewRomanPSMT"/>
          <w:sz w:val="24"/>
          <w:szCs w:val="24"/>
        </w:rPr>
        <w:tab/>
      </w:r>
      <w:r w:rsidR="00F61DF2">
        <w:rPr>
          <w:rFonts w:ascii="Symbol" w:hAnsi="Symbol" w:cs="Symbol"/>
          <w:sz w:val="24"/>
          <w:szCs w:val="24"/>
        </w:rPr>
        <w:t></w:t>
      </w:r>
      <w:r w:rsidR="00156579">
        <w:rPr>
          <w:rFonts w:ascii="Symbol" w:hAnsi="Symbol" w:cs="Symbol"/>
          <w:sz w:val="24"/>
          <w:szCs w:val="24"/>
        </w:rPr>
        <w:t></w:t>
      </w:r>
      <w:r w:rsidR="008C00E7">
        <w:rPr>
          <w:rFonts w:ascii="TimesNewRomanPSMT" w:hAnsi="TimesNewRomanPSMT" w:cs="TimesNewRomanPSMT"/>
          <w:sz w:val="24"/>
          <w:szCs w:val="24"/>
        </w:rPr>
        <w:t xml:space="preserve"> </w:t>
      </w:r>
      <w:r w:rsidR="00F61DF2">
        <w:rPr>
          <w:rFonts w:ascii="Symbol" w:hAnsi="Symbol" w:cs="Symbol"/>
          <w:sz w:val="24"/>
          <w:szCs w:val="24"/>
        </w:rPr>
        <w:t></w:t>
      </w:r>
      <w:r w:rsidR="008C00E7">
        <w:rPr>
          <w:rFonts w:ascii="Symbol" w:hAnsi="Symbol" w:cs="Symbol"/>
          <w:sz w:val="24"/>
          <w:szCs w:val="24"/>
        </w:rPr>
        <w:t></w:t>
      </w:r>
      <w:r w:rsidR="00156579">
        <w:rPr>
          <w:rFonts w:ascii="Symbol" w:hAnsi="Symbol" w:cs="Symbol"/>
          <w:sz w:val="24"/>
          <w:szCs w:val="24"/>
        </w:rPr>
        <w:t></w:t>
      </w:r>
      <w:r w:rsidR="00156579">
        <w:rPr>
          <w:rFonts w:ascii="Symbol" w:hAnsi="Symbol" w:cs="Symbol"/>
          <w:sz w:val="24"/>
          <w:szCs w:val="24"/>
        </w:rPr>
        <w:t></w:t>
      </w:r>
    </w:p>
    <w:p w14:paraId="7B07EEEE" w14:textId="77777777" w:rsidR="004D27B9" w:rsidRDefault="004D27B9" w:rsidP="008C00E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</w:rPr>
      </w:pPr>
    </w:p>
    <w:p w14:paraId="7A6611F9" w14:textId="77777777" w:rsidR="004D27B9" w:rsidRDefault="004D27B9" w:rsidP="008C00E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</w:rPr>
      </w:pPr>
    </w:p>
    <w:p w14:paraId="38CC84DA" w14:textId="77777777" w:rsidR="004D27B9" w:rsidRDefault="004D27B9" w:rsidP="008C00E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</w:rPr>
      </w:pPr>
    </w:p>
    <w:p w14:paraId="191181BB" w14:textId="77777777" w:rsidR="004D27B9" w:rsidRPr="004D27B9" w:rsidRDefault="004D27B9" w:rsidP="004D27B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D27B9">
        <w:rPr>
          <w:rFonts w:ascii="TimesNewRomanPSMT" w:hAnsi="TimesNewRomanPSMT" w:cs="TimesNewRomanPSMT"/>
          <w:sz w:val="24"/>
          <w:szCs w:val="24"/>
        </w:rPr>
        <w:tab/>
        <w:t>-6 +9</w:t>
      </w:r>
      <w:r w:rsidRPr="004D27B9">
        <w:rPr>
          <w:rFonts w:ascii="TimesNewRomanPSMT" w:hAnsi="TimesNewRomanPSMT" w:cs="TimesNewRomanPSMT"/>
          <w:sz w:val="24"/>
          <w:szCs w:val="24"/>
        </w:rPr>
        <w:tab/>
      </w:r>
    </w:p>
    <w:p w14:paraId="4FAA90F0" w14:textId="77777777" w:rsidR="004D27B9" w:rsidRDefault="004D27B9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D873541" w14:textId="77777777" w:rsidR="00C628B3" w:rsidRDefault="00C628B3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712F84C" w14:textId="77777777" w:rsidR="00C628B3" w:rsidRDefault="001C0D95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Solve the following.</w:t>
      </w:r>
    </w:p>
    <w:p w14:paraId="1DCC54DA" w14:textId="77777777" w:rsidR="00A43B66" w:rsidRDefault="00A43B66" w:rsidP="00970A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2DFEF7C" w14:textId="77777777" w:rsidR="00A43B66" w:rsidRDefault="00A43B66" w:rsidP="00970A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3F33C0B" w14:textId="77777777" w:rsidR="00A43B66" w:rsidRPr="004D27B9" w:rsidRDefault="00621664" w:rsidP="000B74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32"/>
          <w:szCs w:val="32"/>
        </w:rPr>
      </w:pPr>
      <m:oMath>
        <m:f>
          <m:fPr>
            <m:ctrlPr>
              <w:rPr>
                <w:rFonts w:ascii="Cambria Math" w:hAnsi="Cambria Math" w:cs="TimesNewRomanPSMT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NewRomanPSMT"/>
                <w:sz w:val="32"/>
                <w:szCs w:val="32"/>
              </w:rPr>
              <m:t>(-6)(-4)(3)</m:t>
            </m:r>
          </m:num>
          <m:den>
            <m:r>
              <w:rPr>
                <w:rFonts w:ascii="Cambria Math" w:hAnsi="Cambria Math" w:cs="TimesNewRomanPSMT"/>
                <w:sz w:val="32"/>
                <w:szCs w:val="32"/>
              </w:rPr>
              <m:t>-8+-4</m:t>
            </m:r>
          </m:den>
        </m:f>
      </m:oMath>
      <w:r w:rsidR="00A43B66" w:rsidRPr="004D27B9">
        <w:rPr>
          <w:rFonts w:ascii="TimesNewRomanPSMT" w:eastAsia="宋体" w:hAnsi="TimesNewRomanPSMT" w:cs="TimesNewRomanPSMT"/>
          <w:sz w:val="32"/>
          <w:szCs w:val="32"/>
        </w:rPr>
        <w:tab/>
      </w:r>
    </w:p>
    <w:p w14:paraId="45533D39" w14:textId="77777777" w:rsidR="00A43B66" w:rsidRDefault="00A43B66" w:rsidP="00A43B66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32"/>
          <w:szCs w:val="32"/>
        </w:rPr>
      </w:pPr>
    </w:p>
    <w:p w14:paraId="25609BA2" w14:textId="77777777" w:rsidR="00A43B66" w:rsidRDefault="00A43B66" w:rsidP="00A43B66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4"/>
          <w:szCs w:val="24"/>
        </w:rPr>
      </w:pPr>
      <w:r>
        <w:rPr>
          <w:rFonts w:ascii="TimesNewRomanPSMT" w:eastAsia="宋体" w:hAnsi="TimesNewRomanPSMT" w:cs="TimesNewRomanPSMT"/>
          <w:sz w:val="32"/>
          <w:szCs w:val="32"/>
        </w:rPr>
        <w:tab/>
      </w:r>
    </w:p>
    <w:p w14:paraId="063F6D39" w14:textId="77777777" w:rsidR="00A43B66" w:rsidRDefault="00A43B66" w:rsidP="000B74EE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4"/>
          <w:szCs w:val="24"/>
        </w:rPr>
      </w:pPr>
      <w:r w:rsidRPr="00C628B3">
        <w:rPr>
          <w:rFonts w:ascii="TimesNewRomanPSMT" w:eastAsia="宋体" w:hAnsi="TimesNewRomanPSMT" w:cs="TimesNewRomanPSMT"/>
          <w:sz w:val="24"/>
          <w:szCs w:val="24"/>
        </w:rPr>
        <w:t>Work:</w:t>
      </w:r>
    </w:p>
    <w:p w14:paraId="4A4DCF3D" w14:textId="77777777" w:rsidR="00A43B66" w:rsidRDefault="00A43B66" w:rsidP="00A43B66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4"/>
          <w:szCs w:val="24"/>
        </w:rPr>
      </w:pPr>
    </w:p>
    <w:p w14:paraId="26144575" w14:textId="77777777" w:rsidR="00A43B66" w:rsidRDefault="00A43B66" w:rsidP="00A43B66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4"/>
          <w:szCs w:val="24"/>
        </w:rPr>
      </w:pPr>
    </w:p>
    <w:p w14:paraId="72B95B5D" w14:textId="77777777" w:rsidR="00A43B66" w:rsidRDefault="00A43B66" w:rsidP="00A43B66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4"/>
          <w:szCs w:val="24"/>
        </w:rPr>
      </w:pPr>
    </w:p>
    <w:p w14:paraId="4BF2F206" w14:textId="77777777" w:rsidR="00A43B66" w:rsidRPr="00C628B3" w:rsidRDefault="00A43B66" w:rsidP="00A43B66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4"/>
          <w:szCs w:val="24"/>
        </w:rPr>
      </w:pPr>
    </w:p>
    <w:p w14:paraId="423BB81B" w14:textId="77777777" w:rsidR="00A43B66" w:rsidRDefault="00A43B66" w:rsidP="00A43B66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32"/>
          <w:szCs w:val="32"/>
        </w:rPr>
      </w:pPr>
    </w:p>
    <w:p w14:paraId="0812BB2E" w14:textId="77777777" w:rsidR="004D27B9" w:rsidRDefault="00A43B66" w:rsidP="000B74E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Answer:</w:t>
      </w:r>
    </w:p>
    <w:p w14:paraId="51A37F3E" w14:textId="77777777" w:rsidR="004D27B9" w:rsidRDefault="004D27B9" w:rsidP="00970A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8555BD2" w14:textId="77777777" w:rsidR="00A43B66" w:rsidRPr="00A43B66" w:rsidRDefault="00A43B66" w:rsidP="00970A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u w:val="thick"/>
        </w:rPr>
      </w:pPr>
      <w:r>
        <w:rPr>
          <w:rFonts w:ascii="TimesNewRomanPSMT" w:hAnsi="TimesNewRomanPSMT" w:cs="TimesNewRomanPSMT"/>
          <w:sz w:val="24"/>
          <w:szCs w:val="24"/>
        </w:rPr>
        <w:tab/>
      </w:r>
    </w:p>
    <w:p w14:paraId="4DB04927" w14:textId="77777777" w:rsidR="00970A56" w:rsidRDefault="00970A56" w:rsidP="00970A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EF32A0A" w14:textId="77777777" w:rsidR="005C6FAF" w:rsidRPr="004D27B9" w:rsidRDefault="00FB5B68" w:rsidP="004D27B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D27B9">
        <w:rPr>
          <w:rFonts w:ascii="TimesNewRomanPSMT" w:hAnsi="TimesNewRomanPSMT" w:cs="TimesNewRomanPSMT"/>
          <w:sz w:val="24"/>
          <w:szCs w:val="24"/>
        </w:rPr>
        <w:t>5</w:t>
      </w:r>
      <w:r w:rsidR="008C00E7" w:rsidRPr="004D27B9">
        <w:rPr>
          <w:rFonts w:ascii="TimesNewRomanPSMT" w:hAnsi="TimesNewRomanPSMT" w:cs="TimesNewRomanPSMT"/>
          <w:sz w:val="24"/>
          <w:szCs w:val="24"/>
        </w:rPr>
        <w:t xml:space="preserve"> −</w:t>
      </w:r>
      <w:r w:rsidR="009D6BB4" w:rsidRPr="004D27B9">
        <w:rPr>
          <w:rFonts w:ascii="TimesNewRomanPSMT" w:hAnsi="TimesNewRomanPSMT" w:cs="TimesNewRomanPSMT"/>
          <w:sz w:val="24"/>
          <w:szCs w:val="24"/>
        </w:rPr>
        <w:t xml:space="preserve"> </w:t>
      </w:r>
      <w:r w:rsidRPr="004D27B9">
        <w:rPr>
          <w:rFonts w:ascii="TimesNewRomanPSMT" w:hAnsi="TimesNewRomanPSMT" w:cs="TimesNewRomanPSMT"/>
          <w:sz w:val="24"/>
          <w:szCs w:val="24"/>
        </w:rPr>
        <w:t>6</w:t>
      </w:r>
      <w:r w:rsidR="009D6BB4" w:rsidRPr="004D27B9">
        <w:rPr>
          <w:rFonts w:ascii="TimesNewRomanPSMT" w:hAnsi="TimesNewRomanPSMT" w:cs="TimesNewRomanPSMT"/>
          <w:sz w:val="24"/>
          <w:szCs w:val="24"/>
        </w:rPr>
        <w:t xml:space="preserve"> (</w:t>
      </w:r>
      <w:proofErr w:type="gramStart"/>
      <m:oMath>
        <m:r>
          <w:rPr>
            <w:rFonts w:ascii="Cambria Math" w:hAnsi="Cambria Math" w:cs="TimesNewRomanPSMT"/>
            <w:sz w:val="24"/>
            <w:szCs w:val="24"/>
          </w:rPr>
          <m:t>9-5)</m:t>
        </m:r>
      </m:oMath>
      <w:r w:rsidRPr="004D27B9">
        <w:rPr>
          <w:rFonts w:ascii="TimesNewRomanPS-BoldMT" w:hAnsi="TimesNewRomanPS-BoldMT" w:cs="TimesNewRomanPS-BoldMT"/>
          <w:bCs/>
          <w:sz w:val="24"/>
          <w:szCs w:val="24"/>
          <w:vertAlign w:val="superscript"/>
        </w:rPr>
        <w:t>2</w:t>
      </w:r>
      <w:proofErr w:type="gramEnd"/>
      <w:r w:rsidRPr="004D27B9">
        <w:rPr>
          <w:rFonts w:ascii="TimesNewRomanPS-BoldMT" w:hAnsi="TimesNewRomanPS-BoldMT" w:cs="TimesNewRomanPS-BoldMT"/>
          <w:bCs/>
          <w:sz w:val="24"/>
          <w:szCs w:val="24"/>
          <w:vertAlign w:val="superscript"/>
        </w:rPr>
        <w:t xml:space="preserve"> </w:t>
      </w:r>
      <w:r w:rsidRPr="004D27B9">
        <w:rPr>
          <w:rFonts w:ascii="TimesNewRomanPSMT" w:hAnsi="TimesNewRomanPSMT" w:cs="TimesNewRomanPSMT"/>
          <w:sz w:val="24"/>
          <w:szCs w:val="24"/>
        </w:rPr>
        <w:t xml:space="preserve"> + </w:t>
      </w:r>
      <w:r w:rsidR="008C00E7" w:rsidRPr="004D27B9">
        <w:rPr>
          <w:rFonts w:ascii="TimesNewRomanPSMT" w:hAnsi="TimesNewRomanPSMT" w:cs="TimesNewRomanPSMT"/>
          <w:sz w:val="24"/>
          <w:szCs w:val="24"/>
        </w:rPr>
        <w:t>2</w:t>
      </w:r>
      <w:r w:rsidR="00156579" w:rsidRPr="004D27B9">
        <w:rPr>
          <w:rFonts w:ascii="TimesNewRomanPSMT" w:hAnsi="TimesNewRomanPSMT" w:cs="TimesNewRomanPSMT"/>
          <w:sz w:val="24"/>
          <w:szCs w:val="24"/>
        </w:rPr>
        <w:t>8</w:t>
      </w:r>
      <w:r w:rsidR="008C00E7" w:rsidRPr="004D27B9">
        <w:rPr>
          <w:rFonts w:ascii="TimesNewRomanPSMT" w:hAnsi="TimesNewRomanPSMT" w:cs="TimesNewRomanPSMT"/>
          <w:sz w:val="24"/>
          <w:szCs w:val="24"/>
        </w:rPr>
        <w:t xml:space="preserve"> </w:t>
      </w:r>
      <w:r w:rsidR="00621664">
        <w:rPr>
          <w:position w:val="-11"/>
        </w:rPr>
        <w:pict w14:anchorId="1B5412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35pt;height:16.6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5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C00E7&quot;/&gt;&lt;wsp:rsid wsp:val=&quot;000453F6&quot;/&gt;&lt;wsp:rsid wsp:val=&quot;00046115&quot;/&gt;&lt;wsp:rsid wsp:val=&quot;00096F1A&quot;/&gt;&lt;wsp:rsid wsp:val=&quot;000A00C7&quot;/&gt;&lt;wsp:rsid wsp:val=&quot;000B74EE&quot;/&gt;&lt;wsp:rsid wsp:val=&quot;000C07FE&quot;/&gt;&lt;wsp:rsid wsp:val=&quot;000E018F&quot;/&gt;&lt;wsp:rsid wsp:val=&quot;00156579&quot;/&gt;&lt;wsp:rsid wsp:val=&quot;001C067F&quot;/&gt;&lt;wsp:rsid wsp:val=&quot;001C0D95&quot;/&gt;&lt;wsp:rsid wsp:val=&quot;002477C5&quot;/&gt;&lt;wsp:rsid wsp:val=&quot;00273ADD&quot;/&gt;&lt;wsp:rsid wsp:val=&quot;002E2805&quot;/&gt;&lt;wsp:rsid wsp:val=&quot;002F0BCF&quot;/&gt;&lt;wsp:rsid wsp:val=&quot;003264D1&quot;/&gt;&lt;wsp:rsid wsp:val=&quot;00335103&quot;/&gt;&lt;wsp:rsid wsp:val=&quot;003A68DD&quot;/&gt;&lt;wsp:rsid wsp:val=&quot;003C3574&quot;/&gt;&lt;wsp:rsid wsp:val=&quot;003C3A2E&quot;/&gt;&lt;wsp:rsid wsp:val=&quot;003C4132&quot;/&gt;&lt;wsp:rsid wsp:val=&quot;003E6BC5&quot;/&gt;&lt;wsp:rsid wsp:val=&quot;004546B7&quot;/&gt;&lt;wsp:rsid wsp:val=&quot;00490E7B&quot;/&gt;&lt;wsp:rsid wsp:val=&quot;004941D7&quot;/&gt;&lt;wsp:rsid wsp:val=&quot;004D27B9&quot;/&gt;&lt;wsp:rsid wsp:val=&quot;005C6FAF&quot;/&gt;&lt;wsp:rsid wsp:val=&quot;005F14AA&quot;/&gt;&lt;wsp:rsid wsp:val=&quot;00601885&quot;/&gt;&lt;wsp:rsid wsp:val=&quot;00666A57&quot;/&gt;&lt;wsp:rsid wsp:val=&quot;00674797&quot;/&gt;&lt;wsp:rsid wsp:val=&quot;006E3738&quot;/&gt;&lt;wsp:rsid wsp:val=&quot;0085539D&quot;/&gt;&lt;wsp:rsid wsp:val=&quot;008910C9&quot;/&gt;&lt;wsp:rsid wsp:val=&quot;008C00E7&quot;/&gt;&lt;wsp:rsid wsp:val=&quot;00970A56&quot;/&gt;&lt;wsp:rsid wsp:val=&quot;009A3E29&quot;/&gt;&lt;wsp:rsid wsp:val=&quot;009D6BB4&quot;/&gt;&lt;wsp:rsid wsp:val=&quot;00A43B66&quot;/&gt;&lt;wsp:rsid wsp:val=&quot;00AD359C&quot;/&gt;&lt;wsp:rsid wsp:val=&quot;00B8141D&quot;/&gt;&lt;wsp:rsid wsp:val=&quot;00B84032&quot;/&gt;&lt;wsp:rsid wsp:val=&quot;00B90956&quot;/&gt;&lt;wsp:rsid wsp:val=&quot;00BA5ACF&quot;/&gt;&lt;wsp:rsid wsp:val=&quot;00BD22F3&quot;/&gt;&lt;wsp:rsid wsp:val=&quot;00BD6B24&quot;/&gt;&lt;wsp:rsid wsp:val=&quot;00C02992&quot;/&gt;&lt;wsp:rsid wsp:val=&quot;00C628B3&quot;/&gt;&lt;wsp:rsid wsp:val=&quot;00C70988&quot;/&gt;&lt;wsp:rsid wsp:val=&quot;00CF3D06&quot;/&gt;&lt;wsp:rsid wsp:val=&quot;00DA7268&quot;/&gt;&lt;wsp:rsid wsp:val=&quot;00DB6359&quot;/&gt;&lt;wsp:rsid wsp:val=&quot;00DC118F&quot;/&gt;&lt;wsp:rsid wsp:val=&quot;00DC61CF&quot;/&gt;&lt;wsp:rsid wsp:val=&quot;00DF1848&quot;/&gt;&lt;wsp:rsid wsp:val=&quot;00E05F77&quot;/&gt;&lt;wsp:rsid wsp:val=&quot;00E24142&quot;/&gt;&lt;wsp:rsid wsp:val=&quot;00E45FF8&quot;/&gt;&lt;wsp:rsid wsp:val=&quot;00F162D4&quot;/&gt;&lt;wsp:rsid wsp:val=&quot;00F432CC&quot;/&gt;&lt;wsp:rsid wsp:val=&quot;00F474BA&quot;/&gt;&lt;wsp:rsid wsp:val=&quot;00F60A9E&quot;/&gt;&lt;wsp:rsid wsp:val=&quot;00F61DF2&quot;/&gt;&lt;wsp:rsid wsp:val=&quot;00FB5B68&quot;/&gt;&lt;/wsp:rsids&gt;&lt;/w:docPr&gt;&lt;w:body&gt;&lt;w:p wsp:rsidR=&quot;00000000&quot; wsp:rsidRDefault=&quot;00DF1848&quot;&gt;&lt;m:oMathPara&gt;&lt;m:oMath&gt;&lt;m:r&gt;&lt;w:rPr&gt;&lt;w:rFonts w:ascii=&quot;Cambria Math&quot; w:h-ansi=&quot;Cambria Math&quot; w:cs=&quot;TimesNewRomanPSMT&quot;/&gt;&lt;wx:font wx:val=&quot;Cambria Math&quot;/&gt;&lt;w:i/&gt;&lt;w:sz w:val=&quot;24&quot;/&gt;&lt;w:sz-cs w:val=&quot;24&quot;/&gt;&lt;/w:rPr&gt;&lt;m:t&gt;Ã·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="008C00E7" w:rsidRPr="004D27B9">
        <w:rPr>
          <w:rFonts w:ascii="Symbol" w:hAnsi="Symbol" w:cs="Symbol"/>
          <w:sz w:val="24"/>
          <w:szCs w:val="24"/>
        </w:rPr>
        <w:t></w:t>
      </w:r>
      <w:r w:rsidR="008C00E7" w:rsidRPr="004D27B9">
        <w:rPr>
          <w:rFonts w:ascii="TimesNewRomanPSMT" w:hAnsi="TimesNewRomanPSMT" w:cs="TimesNewRomanPSMT"/>
          <w:sz w:val="24"/>
          <w:szCs w:val="24"/>
        </w:rPr>
        <w:t xml:space="preserve">7 </w:t>
      </w:r>
      <w:r w:rsidRPr="004D27B9">
        <w:rPr>
          <w:rFonts w:ascii="TimesNewRomanPSMT" w:hAnsi="TimesNewRomanPSMT" w:cs="TimesNewRomanPSMT"/>
          <w:sz w:val="24"/>
          <w:szCs w:val="24"/>
        </w:rPr>
        <w:t>*</w:t>
      </w:r>
      <w:r w:rsidR="008C00E7" w:rsidRPr="004D27B9">
        <w:rPr>
          <w:rFonts w:ascii="TimesNewRomanPSMT" w:hAnsi="TimesNewRomanPSMT" w:cs="TimesNewRomanPSMT"/>
          <w:sz w:val="24"/>
          <w:szCs w:val="24"/>
        </w:rPr>
        <w:t xml:space="preserve"> 2</w:t>
      </w:r>
      <w:r w:rsidR="009D6BB4" w:rsidRPr="004D27B9">
        <w:rPr>
          <w:rFonts w:ascii="TimesNewRomanPSMT" w:hAnsi="TimesNewRomanPSMT" w:cs="TimesNewRomanPSMT"/>
          <w:sz w:val="24"/>
          <w:szCs w:val="24"/>
        </w:rPr>
        <w:tab/>
      </w:r>
    </w:p>
    <w:p w14:paraId="51A0CFC5" w14:textId="77777777" w:rsidR="00C628B3" w:rsidRDefault="00C628B3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14FA870" w14:textId="77777777" w:rsidR="00970A56" w:rsidRDefault="00C628B3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Work:</w:t>
      </w:r>
    </w:p>
    <w:p w14:paraId="07FD8B6F" w14:textId="77777777" w:rsidR="00970A56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4DAE463" w14:textId="77777777" w:rsidR="00970A56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C78733E" w14:textId="77777777" w:rsidR="00970A56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3EA0417" w14:textId="77777777" w:rsidR="00970A56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3ABB5DB" w14:textId="77777777" w:rsidR="00970A56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D6C61AE" w14:textId="77777777" w:rsidR="00970A56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1EC4939" w14:textId="77777777" w:rsidR="00970A56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0C1D099" w14:textId="77777777" w:rsidR="00970A56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66C3C99" w14:textId="77777777" w:rsidR="000B74EE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Answer:</w:t>
      </w:r>
    </w:p>
    <w:p w14:paraId="215D8A35" w14:textId="77777777" w:rsidR="000B74EE" w:rsidRDefault="000B74EE" w:rsidP="008C00E7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4"/>
          <w:szCs w:val="24"/>
        </w:rPr>
      </w:pPr>
    </w:p>
    <w:p w14:paraId="1C8BE351" w14:textId="77777777" w:rsidR="00FB5B68" w:rsidRDefault="00FB5B68" w:rsidP="008C00E7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4"/>
          <w:szCs w:val="24"/>
          <w:u w:val="thick"/>
        </w:rPr>
      </w:pPr>
    </w:p>
    <w:p w14:paraId="3D9C6445" w14:textId="77777777" w:rsidR="00970A56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3BF71FD" w14:textId="77777777" w:rsidR="00970A56" w:rsidRDefault="00970A56" w:rsidP="00970A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</w:t>
      </w:r>
      <w:r w:rsidR="000B74EE">
        <w:rPr>
          <w:rFonts w:ascii="TimesNewRomanPSMT" w:hAnsi="TimesNewRomanPSMT" w:cs="TimesNewRomanPSMT"/>
          <w:sz w:val="24"/>
          <w:szCs w:val="24"/>
        </w:rPr>
        <w:t>6</w:t>
      </w:r>
      <w:r>
        <w:rPr>
          <w:rFonts w:ascii="TimesNewRomanPSMT" w:hAnsi="TimesNewRomanPSMT" w:cs="TimesNewRomanPSMT"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ab/>
        <w:t>(</w:t>
      </w:r>
      <w:r>
        <w:rPr>
          <w:rFonts w:ascii="Symbol" w:hAnsi="Symbol" w:cs="Symbol"/>
          <w:sz w:val="24"/>
          <w:szCs w:val="24"/>
        </w:rPr>
        <w:t></w:t>
      </w:r>
      <w:r w:rsidR="00FB5B68">
        <w:rPr>
          <w:rFonts w:ascii="Symbol" w:hAnsi="Symbol" w:cs="Symbol"/>
          <w:sz w:val="24"/>
          <w:szCs w:val="24"/>
        </w:rPr>
        <w:t></w:t>
      </w:r>
      <w:r w:rsidR="00FB5B68">
        <w:rPr>
          <w:rFonts w:ascii="Symbol" w:hAnsi="Symbol" w:cs="Symbol"/>
          <w:sz w:val="24"/>
          <w:szCs w:val="24"/>
        </w:rPr>
        <w:t></w:t>
      </w:r>
      <w:r>
        <w:rPr>
          <w:rFonts w:ascii="TimesNewRomanPSMT" w:hAnsi="TimesNewRomanPSMT" w:cs="TimesNewRomanPSMT"/>
          <w:sz w:val="24"/>
          <w:szCs w:val="24"/>
        </w:rPr>
        <w:t xml:space="preserve">) 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Symbol" w:hAnsi="Symbol" w:cs="Symbol"/>
          <w:sz w:val="24"/>
          <w:szCs w:val="24"/>
        </w:rPr>
        <w:t></w:t>
      </w:r>
      <w:r w:rsidR="00FB5B68">
        <w:rPr>
          <w:rFonts w:ascii="TimesNewRomanPSMT" w:hAnsi="TimesNewRomanPSMT" w:cs="TimesNewRomanPSMT"/>
          <w:sz w:val="24"/>
          <w:szCs w:val="24"/>
        </w:rPr>
        <w:t>4</w:t>
      </w:r>
      <w:r>
        <w:rPr>
          <w:rFonts w:ascii="TimesNewRomanPSMT" w:hAnsi="TimesNewRomanPSMT" w:cs="TimesNewRomanPSMT"/>
          <w:sz w:val="24"/>
          <w:szCs w:val="24"/>
        </w:rPr>
        <w:t xml:space="preserve"> (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 w:rsidR="00FB5B68">
        <w:rPr>
          <w:rFonts w:ascii="Symbol" w:hAnsi="Symbol" w:cs="Symbol"/>
          <w:sz w:val="24"/>
          <w:szCs w:val="24"/>
        </w:rPr>
        <w:t></w:t>
      </w:r>
      <w:r>
        <w:rPr>
          <w:rFonts w:ascii="TimesNewRomanPSMT" w:hAnsi="TimesNewRomanPSMT" w:cs="TimesNewRomanPSMT"/>
          <w:sz w:val="24"/>
          <w:szCs w:val="24"/>
        </w:rPr>
        <w:t xml:space="preserve">) </w:t>
      </w:r>
      <w:proofErr w:type="gramStart"/>
      <w:r>
        <w:rPr>
          <w:rFonts w:ascii="Symbol" w:hAnsi="Symbol" w:cs="Symbol"/>
          <w:sz w:val="24"/>
          <w:szCs w:val="24"/>
        </w:rPr>
        <w:t>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 w:rsidR="00FB5B68">
        <w:rPr>
          <w:rFonts w:ascii="Symbol" w:hAnsi="Symbol" w:cs="Symbol"/>
          <w:sz w:val="24"/>
          <w:szCs w:val="24"/>
        </w:rPr>
        <w:t></w:t>
      </w:r>
      <w:r>
        <w:rPr>
          <w:rFonts w:ascii="TimesNewRomanPSMT" w:hAnsi="TimesNewRomanPSMT" w:cs="TimesNewRomanPSMT"/>
          <w:sz w:val="24"/>
          <w:szCs w:val="24"/>
        </w:rPr>
        <w:t>)</w:t>
      </w:r>
    </w:p>
    <w:p w14:paraId="5284BAA5" w14:textId="77777777" w:rsidR="00970A56" w:rsidRDefault="00970A56" w:rsidP="00970A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8F92D93" w14:textId="77777777" w:rsidR="00970A56" w:rsidRDefault="00970A56" w:rsidP="00970A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Work:</w:t>
      </w:r>
    </w:p>
    <w:p w14:paraId="1A562DE1" w14:textId="77777777" w:rsidR="00970A56" w:rsidRDefault="00970A56" w:rsidP="00970A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72AE388" w14:textId="77777777" w:rsidR="00970A56" w:rsidRDefault="00970A56" w:rsidP="00970A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367CD98" w14:textId="77777777" w:rsidR="00970A56" w:rsidRDefault="00970A56" w:rsidP="00970A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0471D5C" w14:textId="77777777" w:rsidR="00970A56" w:rsidRDefault="00970A56" w:rsidP="00970A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33DFD6E" w14:textId="77777777" w:rsidR="00970A56" w:rsidRDefault="00970A56" w:rsidP="00970A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C3048D8" w14:textId="77777777" w:rsidR="00970A56" w:rsidRDefault="00970A56" w:rsidP="00970A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3674D34" w14:textId="77777777" w:rsidR="00970A56" w:rsidRDefault="00970A56" w:rsidP="00970A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Answer:</w:t>
      </w:r>
      <w:r>
        <w:rPr>
          <w:rFonts w:ascii="TimesNewRomanPSMT" w:hAnsi="TimesNewRomanPSMT" w:cs="TimesNewRomanPSMT"/>
          <w:sz w:val="24"/>
          <w:szCs w:val="24"/>
        </w:rPr>
        <w:tab/>
      </w:r>
    </w:p>
    <w:p w14:paraId="4D098959" w14:textId="77777777" w:rsidR="000B74EE" w:rsidRDefault="000B74EE" w:rsidP="00970A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1E703C9" w14:textId="77777777" w:rsidR="000B74EE" w:rsidRPr="00970A56" w:rsidRDefault="000B74EE" w:rsidP="00970A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u w:val="thick"/>
        </w:rPr>
      </w:pPr>
    </w:p>
    <w:p w14:paraId="1688F171" w14:textId="77777777" w:rsidR="00970A56" w:rsidRDefault="00970A56" w:rsidP="00970A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EA3311B" w14:textId="77777777" w:rsidR="00C628B3" w:rsidRDefault="00C628B3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59F9400" w14:textId="77777777" w:rsidR="001C0D95" w:rsidRDefault="001C0D95" w:rsidP="001C0D9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Solve the following.</w:t>
      </w:r>
    </w:p>
    <w:p w14:paraId="05FDB0E0" w14:textId="77777777" w:rsidR="003E6BC5" w:rsidRDefault="003E6BC5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0773200" w14:textId="77777777" w:rsidR="003E6BC5" w:rsidRPr="003E6BC5" w:rsidRDefault="005C6FAF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u w:val="single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1</w:t>
      </w:r>
      <w:r w:rsidR="000B74EE">
        <w:rPr>
          <w:rFonts w:ascii="TimesNewRomanPSMT" w:hAnsi="TimesNewRomanPSMT" w:cs="TimesNewRomanPSMT"/>
          <w:sz w:val="24"/>
          <w:szCs w:val="24"/>
        </w:rPr>
        <w:t>7</w:t>
      </w:r>
      <w:r>
        <w:rPr>
          <w:rFonts w:ascii="TimesNewRomanPSMT" w:hAnsi="TimesNewRomanPSMT" w:cs="TimesNewRomanPSMT"/>
          <w:sz w:val="24"/>
          <w:szCs w:val="24"/>
        </w:rPr>
        <w:t>.</w:t>
      </w:r>
      <w:r w:rsidR="00273ADD">
        <w:rPr>
          <w:rFonts w:ascii="TimesNewRomanPSMT" w:hAnsi="TimesNewRomanPSMT" w:cs="TimesNewRomanPSMT"/>
          <w:sz w:val="24"/>
          <w:szCs w:val="24"/>
        </w:rPr>
        <w:t xml:space="preserve">  </w:t>
      </w:r>
      <w:r w:rsidR="00273ADD">
        <w:rPr>
          <w:rFonts w:ascii="TimesNewRomanPSMT" w:hAnsi="TimesNewRomanPSMT" w:cs="TimesNewRomanPSMT"/>
          <w:sz w:val="24"/>
          <w:szCs w:val="24"/>
        </w:rPr>
        <w:tab/>
      </w:r>
      <w:r w:rsidR="00273ADD" w:rsidRPr="003E6BC5">
        <w:rPr>
          <w:rFonts w:ascii="TimesNewRomanPSMT" w:hAnsi="TimesNewRomanPSMT" w:cs="TimesNewRomanPSMT"/>
          <w:sz w:val="24"/>
          <w:szCs w:val="24"/>
          <w:u w:val="single"/>
        </w:rPr>
        <w:t>(-</w:t>
      </w:r>
      <w:r w:rsidR="00FB5B68">
        <w:rPr>
          <w:rFonts w:ascii="TimesNewRomanPSMT" w:hAnsi="TimesNewRomanPSMT" w:cs="TimesNewRomanPSMT"/>
          <w:sz w:val="24"/>
          <w:szCs w:val="24"/>
          <w:u w:val="single"/>
        </w:rPr>
        <w:t>4</w:t>
      </w:r>
      <w:r w:rsidR="00273ADD" w:rsidRPr="003E6BC5">
        <w:rPr>
          <w:rFonts w:ascii="TimesNewRomanPSMT" w:hAnsi="TimesNewRomanPSMT" w:cs="TimesNewRomanPSMT"/>
          <w:sz w:val="24"/>
          <w:szCs w:val="24"/>
          <w:u w:val="single"/>
        </w:rPr>
        <w:t>) x</w:t>
      </w:r>
      <w:proofErr w:type="gramEnd"/>
      <w:r w:rsidR="00273ADD" w:rsidRPr="003E6BC5">
        <w:rPr>
          <w:rFonts w:ascii="TimesNewRomanPSMT" w:hAnsi="TimesNewRomanPSMT" w:cs="TimesNewRomanPSMT"/>
          <w:sz w:val="24"/>
          <w:szCs w:val="24"/>
          <w:u w:val="single"/>
        </w:rPr>
        <w:t xml:space="preserve"> (-</w:t>
      </w:r>
      <w:r w:rsidR="00FB5B68">
        <w:rPr>
          <w:rFonts w:ascii="TimesNewRomanPSMT" w:hAnsi="TimesNewRomanPSMT" w:cs="TimesNewRomanPSMT"/>
          <w:sz w:val="24"/>
          <w:szCs w:val="24"/>
          <w:u w:val="single"/>
        </w:rPr>
        <w:t>1</w:t>
      </w:r>
      <w:r>
        <w:rPr>
          <w:rFonts w:ascii="TimesNewRomanPSMT" w:hAnsi="TimesNewRomanPSMT" w:cs="TimesNewRomanPSMT"/>
          <w:sz w:val="24"/>
          <w:szCs w:val="24"/>
          <w:u w:val="single"/>
        </w:rPr>
        <w:t>5</w:t>
      </w:r>
      <w:r w:rsidR="00273ADD" w:rsidRPr="003E6BC5">
        <w:rPr>
          <w:rFonts w:ascii="TimesNewRomanPSMT" w:hAnsi="TimesNewRomanPSMT" w:cs="TimesNewRomanPSMT"/>
          <w:sz w:val="24"/>
          <w:szCs w:val="24"/>
          <w:u w:val="single"/>
        </w:rPr>
        <w:t xml:space="preserve">) x </w:t>
      </w:r>
      <w:r w:rsidR="00FB5B68">
        <w:rPr>
          <w:rFonts w:ascii="TimesNewRomanPSMT" w:hAnsi="TimesNewRomanPSMT" w:cs="TimesNewRomanPSMT"/>
          <w:sz w:val="24"/>
          <w:szCs w:val="24"/>
          <w:u w:val="single"/>
        </w:rPr>
        <w:t>4</w:t>
      </w:r>
    </w:p>
    <w:p w14:paraId="27C625C9" w14:textId="77777777" w:rsidR="00C628B3" w:rsidRDefault="00273ADD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3E6BC5">
        <w:rPr>
          <w:rFonts w:ascii="TimesNewRomanPSMT" w:hAnsi="TimesNewRomanPSMT" w:cs="TimesNewRomanPSMT"/>
          <w:sz w:val="24"/>
          <w:szCs w:val="24"/>
        </w:rPr>
        <w:tab/>
        <w:t xml:space="preserve">   </w:t>
      </w:r>
      <w:r w:rsidR="008C00E7">
        <w:rPr>
          <w:rFonts w:ascii="TimesNewRomanPSMT" w:hAnsi="TimesNewRomanPSMT" w:cs="TimesNewRomanPSMT"/>
          <w:sz w:val="24"/>
          <w:szCs w:val="24"/>
        </w:rPr>
        <w:t>(-</w:t>
      </w:r>
      <w:r w:rsidR="00FB5B68">
        <w:rPr>
          <w:rFonts w:ascii="TimesNewRomanPSMT" w:hAnsi="TimesNewRomanPSMT" w:cs="TimesNewRomanPSMT"/>
          <w:sz w:val="24"/>
          <w:szCs w:val="24"/>
        </w:rPr>
        <w:t>6</w:t>
      </w:r>
      <w:r w:rsidR="008C00E7">
        <w:rPr>
          <w:rFonts w:ascii="TimesNewRomanPSMT" w:hAnsi="TimesNewRomanPSMT" w:cs="TimesNewRomanPSMT"/>
          <w:sz w:val="24"/>
          <w:szCs w:val="24"/>
        </w:rPr>
        <w:t xml:space="preserve">) x </w:t>
      </w:r>
      <w:r w:rsidR="00FB5B68">
        <w:rPr>
          <w:rFonts w:ascii="TimesNewRomanPSMT" w:hAnsi="TimesNewRomanPSMT" w:cs="TimesNewRomanPSMT"/>
          <w:sz w:val="24"/>
          <w:szCs w:val="24"/>
        </w:rPr>
        <w:t>10</w:t>
      </w:r>
    </w:p>
    <w:p w14:paraId="77A44631" w14:textId="77777777" w:rsidR="004D27B9" w:rsidRDefault="004D27B9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425AC26" w14:textId="77777777" w:rsidR="004D27B9" w:rsidRDefault="004D27B9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44A32CD" w14:textId="77777777" w:rsidR="00970A56" w:rsidRDefault="00C628B3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Work:</w:t>
      </w:r>
    </w:p>
    <w:p w14:paraId="0D8BCC33" w14:textId="77777777" w:rsidR="00970A56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7257F51" w14:textId="77777777" w:rsidR="00970A56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4922883" w14:textId="77777777" w:rsidR="00970A56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628D425" w14:textId="77777777" w:rsidR="00970A56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75F963D" w14:textId="77777777" w:rsidR="00970A56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913734F" w14:textId="77777777" w:rsidR="00970A56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A3B6CAD" w14:textId="77777777" w:rsidR="00970A56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4C4ED8F" w14:textId="77777777" w:rsidR="00970A56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1DA5015" w14:textId="77777777" w:rsidR="00C628B3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Answer:</w:t>
      </w:r>
    </w:p>
    <w:p w14:paraId="1F3EF3E6" w14:textId="77777777" w:rsidR="00970A56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D1F6FDB" w14:textId="77777777" w:rsidR="008C00E7" w:rsidRDefault="003E6BC5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</w:t>
      </w:r>
      <w:r w:rsidR="000B74EE">
        <w:rPr>
          <w:rFonts w:ascii="TimesNewRomanPSMT" w:hAnsi="TimesNewRomanPSMT" w:cs="TimesNewRomanPSMT"/>
          <w:sz w:val="24"/>
          <w:szCs w:val="24"/>
        </w:rPr>
        <w:t>8</w:t>
      </w:r>
      <w:r w:rsidR="008C00E7" w:rsidRPr="00273ADD">
        <w:rPr>
          <w:rFonts w:ascii="TimesNewRomanPSMT" w:hAnsi="TimesNewRomanPSMT" w:cs="TimesNewRomanPSMT"/>
          <w:sz w:val="24"/>
          <w:szCs w:val="24"/>
        </w:rPr>
        <w:t xml:space="preserve">. </w:t>
      </w:r>
      <w:r w:rsidR="00273ADD">
        <w:rPr>
          <w:rFonts w:ascii="TimesNewRomanPSMT" w:hAnsi="TimesNewRomanPSMT" w:cs="TimesNewRomanPSMT"/>
          <w:sz w:val="24"/>
          <w:szCs w:val="24"/>
        </w:rPr>
        <w:tab/>
      </w:r>
      <w:r w:rsidR="008C00E7" w:rsidRPr="00273ADD">
        <w:rPr>
          <w:rFonts w:ascii="TimesNewRomanPSMT" w:hAnsi="TimesNewRomanPSMT" w:cs="TimesNewRomanPSMT"/>
          <w:sz w:val="24"/>
          <w:szCs w:val="24"/>
        </w:rPr>
        <w:t>(</w:t>
      </w:r>
      <w:r w:rsidR="00FB5B68">
        <w:rPr>
          <w:rFonts w:ascii="TimesNewRomanPSMT" w:hAnsi="TimesNewRomanPSMT" w:cs="TimesNewRomanPSMT"/>
          <w:sz w:val="24"/>
          <w:szCs w:val="24"/>
        </w:rPr>
        <w:t>7</w:t>
      </w:r>
      <w:r w:rsidR="008C00E7" w:rsidRPr="00273ADD">
        <w:rPr>
          <w:rFonts w:ascii="TimesNewRomanPSMT" w:hAnsi="TimesNewRomanPSMT" w:cs="TimesNewRomanPSMT"/>
          <w:sz w:val="24"/>
          <w:szCs w:val="24"/>
        </w:rPr>
        <w:t xml:space="preserve"> – </w:t>
      </w:r>
      <w:r w:rsidR="00FB5B68">
        <w:rPr>
          <w:rFonts w:ascii="TimesNewRomanPSMT" w:hAnsi="TimesNewRomanPSMT" w:cs="TimesNewRomanPSMT"/>
          <w:sz w:val="24"/>
          <w:szCs w:val="24"/>
        </w:rPr>
        <w:t>13</w:t>
      </w:r>
      <w:r w:rsidR="008C00E7" w:rsidRPr="00273ADD">
        <w:rPr>
          <w:rFonts w:ascii="TimesNewRomanPSMT" w:hAnsi="TimesNewRomanPSMT" w:cs="TimesNewRomanPSMT"/>
          <w:sz w:val="24"/>
          <w:szCs w:val="24"/>
        </w:rPr>
        <w:t xml:space="preserve">) </w:t>
      </w:r>
      <m:oMath>
        <m:r>
          <w:rPr>
            <w:rFonts w:ascii="Cambria Math" w:hAnsi="Cambria Math" w:cs="TimesNewRomanPSMT"/>
            <w:sz w:val="24"/>
            <w:szCs w:val="24"/>
          </w:rPr>
          <m:t>+ 6(</m:t>
        </m:r>
        <m:sSup>
          <m:sSupPr>
            <m:ctrlPr>
              <w:rPr>
                <w:rFonts w:ascii="Cambria Math" w:hAnsi="Cambria Math" w:cs="TimesNewRomanPSMT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NewRomanPSMT"/>
                <w:sz w:val="24"/>
                <w:szCs w:val="24"/>
              </w:rPr>
              <m:t>3-7)</m:t>
            </m:r>
          </m:e>
          <m:sup>
            <m:r>
              <w:rPr>
                <w:rFonts w:ascii="Cambria Math" w:hAnsi="Cambria Math" w:cs="TimesNewRomanPSMT"/>
                <w:sz w:val="24"/>
                <w:szCs w:val="24"/>
              </w:rPr>
              <m:t>2</m:t>
            </m:r>
          </m:sup>
        </m:sSup>
      </m:oMath>
      <w:r w:rsidR="008C00E7" w:rsidRPr="00273ADD">
        <w:rPr>
          <w:rFonts w:ascii="TimesNewRomanPS-BoldMT" w:hAnsi="TimesNewRomanPS-BoldMT" w:cs="TimesNewRomanPS-BoldMT"/>
          <w:bCs/>
          <w:sz w:val="24"/>
          <w:szCs w:val="24"/>
        </w:rPr>
        <w:t xml:space="preserve">+ </w:t>
      </w:r>
      <w:r w:rsidR="00FB5B68">
        <w:rPr>
          <w:rFonts w:ascii="TimesNewRomanPS-BoldMT" w:hAnsi="TimesNewRomanPS-BoldMT" w:cs="TimesNewRomanPS-BoldMT"/>
          <w:bCs/>
          <w:sz w:val="24"/>
          <w:szCs w:val="24"/>
        </w:rPr>
        <w:t>24</w:t>
      </w:r>
      <w:r w:rsidR="008C00E7" w:rsidRPr="00273ADD">
        <w:rPr>
          <w:rFonts w:ascii="TimesNewRomanPSMT" w:hAnsi="TimesNewRomanPSMT" w:cs="TimesNewRomanPSMT"/>
          <w:sz w:val="24"/>
          <w:szCs w:val="24"/>
        </w:rPr>
        <w:t xml:space="preserve"> </w:t>
      </w:r>
      <w:r w:rsidR="00273ADD">
        <w:rPr>
          <w:rFonts w:ascii="Times New Roman" w:hAnsi="Times New Roman"/>
          <w:sz w:val="24"/>
          <w:szCs w:val="24"/>
        </w:rPr>
        <w:t>÷</w:t>
      </w:r>
      <w:r w:rsidR="008C00E7" w:rsidRPr="00273ADD">
        <w:rPr>
          <w:rFonts w:ascii="Symbol" w:hAnsi="Symbol" w:cs="Symbol"/>
          <w:sz w:val="24"/>
          <w:szCs w:val="24"/>
        </w:rPr>
        <w:t></w:t>
      </w:r>
      <w:r w:rsidR="00FB5B68">
        <w:rPr>
          <w:rFonts w:ascii="TimesNewRomanPSMT" w:hAnsi="TimesNewRomanPSMT" w:cs="TimesNewRomanPSMT"/>
          <w:sz w:val="24"/>
          <w:szCs w:val="24"/>
        </w:rPr>
        <w:t>4 *2</w:t>
      </w:r>
    </w:p>
    <w:p w14:paraId="4A131254" w14:textId="77777777" w:rsidR="00C628B3" w:rsidRDefault="00C628B3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8B2FE53" w14:textId="77777777" w:rsidR="00C628B3" w:rsidRDefault="00C628B3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Work:</w:t>
      </w:r>
    </w:p>
    <w:p w14:paraId="65D39FE0" w14:textId="77777777" w:rsidR="00970A56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2A93988" w14:textId="77777777" w:rsidR="00970A56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110D220" w14:textId="77777777" w:rsidR="00970A56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D59E68C" w14:textId="77777777" w:rsidR="00970A56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CEE804C" w14:textId="77777777" w:rsidR="00970A56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4BCABC4" w14:textId="77777777" w:rsidR="00970A56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51654F8" w14:textId="77777777" w:rsidR="00970A56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4C694F9" w14:textId="77777777" w:rsidR="00970A56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14DD6FE" w14:textId="77777777" w:rsidR="00970A56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23DB380" w14:textId="77777777" w:rsidR="00970A56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41C1EA0" w14:textId="77777777" w:rsidR="00970A56" w:rsidRPr="00970A56" w:rsidRDefault="00970A56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u w:val="thick"/>
        </w:rPr>
      </w:pPr>
      <w:r>
        <w:rPr>
          <w:rFonts w:ascii="TimesNewRomanPSMT" w:hAnsi="TimesNewRomanPSMT" w:cs="TimesNewRomanPSMT"/>
          <w:sz w:val="24"/>
          <w:szCs w:val="24"/>
        </w:rPr>
        <w:t>Answer:</w:t>
      </w:r>
      <w:r>
        <w:rPr>
          <w:rFonts w:ascii="TimesNewRomanPSMT" w:hAnsi="TimesNewRomanPSMT" w:cs="TimesNewRomanPSMT"/>
          <w:sz w:val="24"/>
          <w:szCs w:val="24"/>
        </w:rPr>
        <w:tab/>
      </w:r>
    </w:p>
    <w:p w14:paraId="65CFB3E5" w14:textId="77777777" w:rsidR="00C628B3" w:rsidRDefault="00C628B3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C3534E0" w14:textId="77777777" w:rsidR="00C628B3" w:rsidRDefault="00C628B3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03A69AA" w14:textId="77777777" w:rsidR="00C628B3" w:rsidRDefault="00C628B3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BF474FF" w14:textId="77777777" w:rsidR="00C628B3" w:rsidRDefault="00C628B3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C395D77" w14:textId="77777777" w:rsidR="000B74EE" w:rsidRDefault="000B74EE" w:rsidP="000B74EE">
      <w:pPr>
        <w:autoSpaceDE w:val="0"/>
        <w:autoSpaceDN w:val="0"/>
        <w:adjustRightInd w:val="0"/>
        <w:spacing w:after="0" w:line="240" w:lineRule="auto"/>
        <w:rPr>
          <w:rFonts w:ascii="TimesNewRomanPSMT" w:eastAsia="宋体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19</w:t>
      </w:r>
      <w:r w:rsidRPr="009D6BB4">
        <w:rPr>
          <w:rFonts w:ascii="TimesNewRomanPSMT" w:hAnsi="TimesNewRomanPSMT" w:cs="TimesNewRomanPSMT"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 xml:space="preserve">     </w:t>
      </w:r>
      <m:oMath>
        <m:sSup>
          <m:sSup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NewRomanPSMT"/>
                <w:sz w:val="24"/>
                <w:szCs w:val="24"/>
              </w:rPr>
              <m:t>(991)</m:t>
            </m:r>
          </m:e>
          <m:sup>
            <m:r>
              <w:rPr>
                <w:rFonts w:ascii="Cambria Math" w:hAnsi="Cambria Math" w:cs="TimesNewRomanPSMT"/>
                <w:sz w:val="24"/>
                <w:szCs w:val="24"/>
              </w:rPr>
              <m:t>0</m:t>
            </m:r>
          </m:sup>
        </m:sSup>
      </m:oMath>
      <w:r>
        <w:rPr>
          <w:rFonts w:ascii="TimesNewRomanPSMT" w:eastAsia="宋体" w:hAnsi="TimesNewRomanPSMT" w:cs="TimesNewRomanPSMT"/>
          <w:sz w:val="24"/>
          <w:szCs w:val="24"/>
        </w:rPr>
        <w:tab/>
      </w:r>
    </w:p>
    <w:p w14:paraId="5FC35766" w14:textId="77777777" w:rsidR="00C628B3" w:rsidRDefault="00C628B3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3FCD498" w14:textId="77777777" w:rsidR="00C628B3" w:rsidRPr="00273ADD" w:rsidRDefault="00C628B3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574C4AD" w14:textId="77777777" w:rsidR="00273ADD" w:rsidRDefault="00273ADD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BAA0B8C" w14:textId="77777777" w:rsidR="00273ADD" w:rsidRDefault="00273ADD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589C682" w14:textId="77777777" w:rsidR="002E2805" w:rsidRDefault="002E2805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1916275" w14:textId="77777777" w:rsidR="003A68DD" w:rsidRDefault="00621664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zh-CN"/>
        </w:rPr>
        <w:pict w14:anchorId="0355F7D7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67.5pt;margin-top:2.95pt;width:.5pt;height:36.5pt;z-index:251658240" o:connectortype="straight"/>
        </w:pict>
      </w:r>
      <w:r>
        <w:rPr>
          <w:rFonts w:ascii="TimesNewRomanPSMT" w:hAnsi="TimesNewRomanPSMT" w:cs="TimesNewRomanPSMT"/>
          <w:noProof/>
          <w:sz w:val="24"/>
          <w:szCs w:val="24"/>
          <w:lang w:eastAsia="zh-CN"/>
        </w:rPr>
        <w:pict w14:anchorId="1411AFF3">
          <v:shape id="_x0000_s1026" type="#_x0000_t32" style="position:absolute;margin-left:44pt;margin-top:2.95pt;width:.5pt;height:36.5pt;z-index:251657216" o:connectortype="straight"/>
        </w:pict>
      </w:r>
      <w:r w:rsidR="005F14AA">
        <w:rPr>
          <w:rFonts w:ascii="TimesNewRomanPSMT" w:hAnsi="TimesNewRomanPSMT" w:cs="TimesNewRomanPSMT"/>
          <w:sz w:val="24"/>
          <w:szCs w:val="24"/>
        </w:rPr>
        <w:t xml:space="preserve">20. </w:t>
      </w:r>
    </w:p>
    <w:p w14:paraId="717B1EA8" w14:textId="77777777" w:rsidR="00F474BA" w:rsidRPr="00970A56" w:rsidRDefault="00FB5B68" w:rsidP="008C00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u w:val="thick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          -23</w:t>
      </w:r>
      <w:r w:rsidR="00970A56">
        <w:rPr>
          <w:rFonts w:ascii="TimesNewRomanPSMT" w:hAnsi="TimesNewRomanPSMT" w:cs="TimesNewRomanPSMT"/>
          <w:sz w:val="24"/>
          <w:szCs w:val="24"/>
        </w:rPr>
        <w:tab/>
      </w:r>
      <w:r w:rsidR="00970A56">
        <w:rPr>
          <w:rFonts w:ascii="TimesNewRomanPSMT" w:hAnsi="TimesNewRomanPSMT" w:cs="TimesNewRomanPSMT"/>
          <w:sz w:val="24"/>
          <w:szCs w:val="24"/>
        </w:rPr>
        <w:tab/>
      </w:r>
    </w:p>
    <w:sectPr w:rsidR="00F474BA" w:rsidRPr="00970A56" w:rsidSect="0067479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03D4440" w14:textId="77777777" w:rsidR="00AD2F14" w:rsidRDefault="00AD2F14" w:rsidP="00B8141D">
      <w:pPr>
        <w:spacing w:after="0" w:line="240" w:lineRule="auto"/>
      </w:pPr>
      <w:r>
        <w:separator/>
      </w:r>
    </w:p>
  </w:endnote>
  <w:endnote w:type="continuationSeparator" w:id="0">
    <w:p w14:paraId="3FF521E3" w14:textId="77777777" w:rsidR="00AD2F14" w:rsidRDefault="00AD2F14" w:rsidP="00B81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B4B0F" w14:textId="77777777" w:rsidR="00AD2F14" w:rsidRDefault="00AD2F1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54CAC">
      <w:rPr>
        <w:noProof/>
      </w:rPr>
      <w:t>1</w:t>
    </w:r>
    <w:r>
      <w:rPr>
        <w:noProof/>
      </w:rPr>
      <w:fldChar w:fldCharType="end"/>
    </w:r>
  </w:p>
  <w:p w14:paraId="6F2B5A15" w14:textId="77777777" w:rsidR="00AD2F14" w:rsidRDefault="00AD2F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597C3A4" w14:textId="77777777" w:rsidR="00AD2F14" w:rsidRDefault="00AD2F14" w:rsidP="00B8141D">
      <w:pPr>
        <w:spacing w:after="0" w:line="240" w:lineRule="auto"/>
      </w:pPr>
      <w:r>
        <w:separator/>
      </w:r>
    </w:p>
  </w:footnote>
  <w:footnote w:type="continuationSeparator" w:id="0">
    <w:p w14:paraId="69BC0DDB" w14:textId="77777777" w:rsidR="00AD2F14" w:rsidRDefault="00AD2F14" w:rsidP="00B81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6E0564E"/>
    <w:multiLevelType w:val="hybridMultilevel"/>
    <w:tmpl w:val="7AF2F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573F3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5C15176"/>
    <w:multiLevelType w:val="hybridMultilevel"/>
    <w:tmpl w:val="4F4ED948"/>
    <w:lvl w:ilvl="0" w:tplc="EC701508">
      <w:start w:val="13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CB34552"/>
    <w:multiLevelType w:val="hybridMultilevel"/>
    <w:tmpl w:val="60B2E242"/>
    <w:lvl w:ilvl="0" w:tplc="D8361B1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991A3E"/>
    <w:multiLevelType w:val="hybridMultilevel"/>
    <w:tmpl w:val="CFFC9A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F35738D"/>
    <w:multiLevelType w:val="hybridMultilevel"/>
    <w:tmpl w:val="8FC4B4D8"/>
    <w:lvl w:ilvl="0" w:tplc="11F2E534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07E26FD"/>
    <w:multiLevelType w:val="hybridMultilevel"/>
    <w:tmpl w:val="0128A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67B"/>
    <w:rsid w:val="0002567B"/>
    <w:rsid w:val="000453F6"/>
    <w:rsid w:val="00046115"/>
    <w:rsid w:val="00096F1A"/>
    <w:rsid w:val="000A00C7"/>
    <w:rsid w:val="000B74EE"/>
    <w:rsid w:val="000C07FE"/>
    <w:rsid w:val="000E018F"/>
    <w:rsid w:val="00156579"/>
    <w:rsid w:val="001C067F"/>
    <w:rsid w:val="001C0D95"/>
    <w:rsid w:val="002477C5"/>
    <w:rsid w:val="00273ADD"/>
    <w:rsid w:val="002E2805"/>
    <w:rsid w:val="002F0BCF"/>
    <w:rsid w:val="003264D1"/>
    <w:rsid w:val="00335103"/>
    <w:rsid w:val="0033643F"/>
    <w:rsid w:val="003A68DD"/>
    <w:rsid w:val="003C3574"/>
    <w:rsid w:val="003C3A2E"/>
    <w:rsid w:val="003C4132"/>
    <w:rsid w:val="003E6BC5"/>
    <w:rsid w:val="004546B7"/>
    <w:rsid w:val="00490E7B"/>
    <w:rsid w:val="004941D7"/>
    <w:rsid w:val="004D27B9"/>
    <w:rsid w:val="00554CAC"/>
    <w:rsid w:val="005C6FAF"/>
    <w:rsid w:val="005F14AA"/>
    <w:rsid w:val="00601885"/>
    <w:rsid w:val="00621664"/>
    <w:rsid w:val="00666A57"/>
    <w:rsid w:val="00674797"/>
    <w:rsid w:val="006E3738"/>
    <w:rsid w:val="0085539D"/>
    <w:rsid w:val="008910C9"/>
    <w:rsid w:val="008C00E7"/>
    <w:rsid w:val="00970A56"/>
    <w:rsid w:val="009A3E29"/>
    <w:rsid w:val="009D6BB4"/>
    <w:rsid w:val="00A43B66"/>
    <w:rsid w:val="00AD2F14"/>
    <w:rsid w:val="00AD359C"/>
    <w:rsid w:val="00B8141D"/>
    <w:rsid w:val="00B84032"/>
    <w:rsid w:val="00B90956"/>
    <w:rsid w:val="00BA5ACF"/>
    <w:rsid w:val="00BD22F3"/>
    <w:rsid w:val="00BD6B24"/>
    <w:rsid w:val="00C02992"/>
    <w:rsid w:val="00C628B3"/>
    <w:rsid w:val="00C70988"/>
    <w:rsid w:val="00CF3D06"/>
    <w:rsid w:val="00DA7268"/>
    <w:rsid w:val="00DB6359"/>
    <w:rsid w:val="00DC118F"/>
    <w:rsid w:val="00DC61CF"/>
    <w:rsid w:val="00E05F77"/>
    <w:rsid w:val="00E24142"/>
    <w:rsid w:val="00E45FF8"/>
    <w:rsid w:val="00F162D4"/>
    <w:rsid w:val="00F432CC"/>
    <w:rsid w:val="00F474BA"/>
    <w:rsid w:val="00F60A9E"/>
    <w:rsid w:val="00F61DF2"/>
    <w:rsid w:val="00FB5B68"/>
    <w:rsid w:val="00FE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  <w14:docId w14:val="6D210D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C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1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1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51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1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41D"/>
  </w:style>
  <w:style w:type="paragraph" w:styleId="Footer">
    <w:name w:val="footer"/>
    <w:basedOn w:val="Normal"/>
    <w:link w:val="FooterChar"/>
    <w:uiPriority w:val="99"/>
    <w:unhideWhenUsed/>
    <w:rsid w:val="00B81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41D"/>
  </w:style>
  <w:style w:type="numbering" w:customStyle="1" w:styleId="Style1">
    <w:name w:val="Style1"/>
    <w:uiPriority w:val="99"/>
    <w:rsid w:val="000B74EE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ffin\Documents\Terry\E-3%20Fall%202013\Homework%20Fall%202013\MATH%20E-3%20Assignment%202%20Fall%20201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05B12-3E48-AE4E-9891-6BB3FF587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\Users\griffin\Documents\Terry\E-3 Fall 2013\Homework Fall 2013\MATH E-3 Assignment 2 Fall 2013.dot</Template>
  <TotalTime>14</TotalTime>
  <Pages>4</Pages>
  <Words>255</Words>
  <Characters>1457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griffin</dc:creator>
  <cp:lastModifiedBy>Nick Gallimore</cp:lastModifiedBy>
  <cp:revision>2</cp:revision>
  <cp:lastPrinted>2013-09-18T01:53:00Z</cp:lastPrinted>
  <dcterms:created xsi:type="dcterms:W3CDTF">2013-09-02T15:40:00Z</dcterms:created>
  <dcterms:modified xsi:type="dcterms:W3CDTF">2013-09-18T07:57:00Z</dcterms:modified>
</cp:coreProperties>
</file>